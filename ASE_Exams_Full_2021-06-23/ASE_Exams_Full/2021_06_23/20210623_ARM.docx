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9C70" w14:textId="65407BEC" w:rsidR="00F13904" w:rsidRPr="00470B87" w:rsidRDefault="00E06EEF" w:rsidP="00746E8A">
      <w:pPr>
        <w:pStyle w:val="KeyTitle"/>
        <w:jc w:val="left"/>
        <w:outlineLvl w:val="0"/>
      </w:pPr>
      <w:r w:rsidRPr="00470B87">
        <w:t>Architetture dei Sistemi di Elaborazione</w:t>
      </w:r>
    </w:p>
    <w:p w14:paraId="1D8D5A84" w14:textId="225AEF7E" w:rsidR="00F13904" w:rsidRPr="008773FA" w:rsidRDefault="008773FA" w:rsidP="00746E8A">
      <w:pPr>
        <w:pStyle w:val="KeyTitle"/>
        <w:jc w:val="left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>ARM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767D3F">
        <w:rPr>
          <w:sz w:val="22"/>
        </w:rPr>
        <w:t xml:space="preserve">recupero </w:t>
      </w:r>
      <w:r w:rsidR="001E5BEB">
        <w:rPr>
          <w:sz w:val="22"/>
        </w:rPr>
        <w:t>2</w:t>
      </w:r>
      <w:r w:rsidR="00767D3F">
        <w:rPr>
          <w:sz w:val="22"/>
        </w:rPr>
        <w:t>3</w:t>
      </w:r>
      <w:r w:rsidR="00E06EEF" w:rsidRPr="008773FA">
        <w:rPr>
          <w:sz w:val="22"/>
        </w:rPr>
        <w:t xml:space="preserve"> </w:t>
      </w:r>
      <w:r w:rsidR="00767D3F">
        <w:rPr>
          <w:sz w:val="22"/>
        </w:rPr>
        <w:t xml:space="preserve">giugno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767D3F">
        <w:rPr>
          <w:sz w:val="22"/>
        </w:rPr>
        <w:t>1</w:t>
      </w:r>
    </w:p>
    <w:p w14:paraId="52D64E06" w14:textId="77777777" w:rsidR="00F13904" w:rsidRPr="00F13904" w:rsidRDefault="00E06EEF" w:rsidP="00F13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r>
        <w:rPr>
          <w:u w:val="single"/>
          <w:lang w:val="en-GB"/>
        </w:rPr>
        <w:t>Leggere con attenzione</w:t>
      </w:r>
      <w:r w:rsidR="00F13904" w:rsidRPr="00F13904">
        <w:rPr>
          <w:u w:val="single"/>
          <w:lang w:val="en-GB"/>
        </w:rPr>
        <w:t>:</w:t>
      </w:r>
    </w:p>
    <w:p w14:paraId="027C0E61" w14:textId="77777777" w:rsidR="00CB6FA2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Durata: </w:t>
      </w:r>
      <w:r w:rsidR="00CB6FA2" w:rsidRPr="00CB6FA2">
        <w:rPr>
          <w:lang w:val="en-GB"/>
        </w:rPr>
        <w:t xml:space="preserve">2 </w:t>
      </w:r>
      <w:r>
        <w:rPr>
          <w:lang w:val="en-GB"/>
        </w:rPr>
        <w:t>ore.</w:t>
      </w:r>
    </w:p>
    <w:p w14:paraId="6C405CAD" w14:textId="77777777" w:rsidR="00F13904" w:rsidRPr="00E06EEF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</w:t>
      </w:r>
      <w:r w:rsidR="00CB6FA2" w:rsidRPr="00E06EEF">
        <w:t xml:space="preserve">ARM </w:t>
      </w:r>
      <w:r>
        <w:t>usando l’</w:t>
      </w:r>
      <w:r w:rsidRPr="00E06EEF">
        <w:t xml:space="preserve">IDE </w:t>
      </w:r>
      <w:r w:rsidR="00CB6FA2" w:rsidRPr="00E06EEF">
        <w:t>KEIL µVision</w:t>
      </w:r>
      <w:r w:rsidR="008773FA">
        <w:t>.</w:t>
      </w:r>
      <w:r w:rsidR="00CB6FA2" w:rsidRPr="00E06EEF">
        <w:t xml:space="preserve"> </w:t>
      </w:r>
    </w:p>
    <w:p w14:paraId="36593738" w14:textId="77777777" w:rsidR="00F13904" w:rsidRPr="008773FA" w:rsidRDefault="0061446C" w:rsidP="008773F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446C">
        <w:t xml:space="preserve">In caso </w:t>
      </w:r>
      <w:r w:rsidR="008773FA">
        <w:t xml:space="preserve">non sia possibile compilare con successo </w:t>
      </w:r>
      <w:r w:rsidRPr="0061446C">
        <w:t xml:space="preserve">il progetto </w:t>
      </w:r>
      <w:r w:rsidR="008773FA">
        <w:t>consegnato, la prova sarà considerata insufficiente.</w:t>
      </w:r>
    </w:p>
    <w:p w14:paraId="17A839B6" w14:textId="77777777" w:rsidR="009F073F" w:rsidRPr="00A74759" w:rsidRDefault="00470B87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points</w:t>
      </w:r>
      <w:r w:rsidR="00B57378" w:rsidRPr="00A74759">
        <w:rPr>
          <w:u w:val="single"/>
        </w:rPr>
        <w:t>)</w:t>
      </w:r>
    </w:p>
    <w:p w14:paraId="2BBABC4E" w14:textId="77777777" w:rsidR="00A74759" w:rsidRPr="00A74759" w:rsidRDefault="00A74759" w:rsidP="00F13904">
      <w:pPr>
        <w:ind w:firstLine="0"/>
      </w:pPr>
      <w:r w:rsidRPr="00A74759">
        <w:t xml:space="preserve">Sviluppare le seguenti funzionalità </w:t>
      </w:r>
      <w:r>
        <w:t>utilizzando l</w:t>
      </w:r>
      <w:r w:rsidR="001E5BEB">
        <w:t>a</w:t>
      </w:r>
      <w:r>
        <w:t xml:space="preserve"> scheda LANDTIGER </w:t>
      </w:r>
      <w:r w:rsidR="001E5BEB">
        <w:t xml:space="preserve">basata sul </w:t>
      </w:r>
      <w:r>
        <w:t>system-on-chip LPC1768.</w:t>
      </w:r>
    </w:p>
    <w:p w14:paraId="35D6D73A" w14:textId="77777777" w:rsidR="00A74759" w:rsidRDefault="00A74759" w:rsidP="007446D0">
      <w:pPr>
        <w:pStyle w:val="Paragrafoelenco"/>
        <w:numPr>
          <w:ilvl w:val="0"/>
          <w:numId w:val="18"/>
        </w:numPr>
      </w:pPr>
      <w:r w:rsidRPr="00A74759">
        <w:t>Utilizzando il JOYSTICK,</w:t>
      </w:r>
      <w:r>
        <w:t xml:space="preserve"> </w:t>
      </w:r>
      <w:r w:rsidR="00622A0F">
        <w:t>si implementi</w:t>
      </w:r>
      <w:r>
        <w:t xml:space="preserve"> un “generatore di numeri</w:t>
      </w:r>
      <w:r w:rsidR="005D6220">
        <w:t xml:space="preserve"> </w:t>
      </w:r>
      <w:r w:rsidR="00622A0F">
        <w:t xml:space="preserve">senza </w:t>
      </w:r>
      <w:r w:rsidR="005D6220">
        <w:t>segno</w:t>
      </w:r>
      <w:r>
        <w:t>”</w:t>
      </w:r>
      <w:r w:rsidR="001E5BEB">
        <w:t xml:space="preserve"> usando una variabile di tipo unsigned char chiamata VAR</w:t>
      </w:r>
      <w:r>
        <w:t>:</w:t>
      </w:r>
    </w:p>
    <w:p w14:paraId="0E0B8C36" w14:textId="77777777" w:rsidR="00A74759" w:rsidRDefault="00622A0F" w:rsidP="00A74759">
      <w:pPr>
        <w:pStyle w:val="Paragrafoelenco"/>
        <w:numPr>
          <w:ilvl w:val="1"/>
          <w:numId w:val="18"/>
        </w:numPr>
      </w:pPr>
      <w:r>
        <w:t>UP</w:t>
      </w:r>
      <w:r w:rsidR="00382783">
        <w:t xml:space="preserve"> </w:t>
      </w:r>
      <w:r w:rsidR="00A74759">
        <w:t xml:space="preserve">– </w:t>
      </w:r>
      <w:r>
        <w:t xml:space="preserve">quando operato, </w:t>
      </w:r>
      <w:r w:rsidR="00A74759">
        <w:t xml:space="preserve">incrementa </w:t>
      </w:r>
      <w:r w:rsidR="001E5BEB">
        <w:t xml:space="preserve">VAR </w:t>
      </w:r>
      <w:r w:rsidR="00A74759">
        <w:t xml:space="preserve">di 1 il valore </w:t>
      </w:r>
      <w:r w:rsidR="005D6220">
        <w:t>attuale</w:t>
      </w:r>
      <w:r>
        <w:t xml:space="preserve"> ogni 0,5 secondi pressione (se la pressione dura meno, allora il valore non subirà variazioni)</w:t>
      </w:r>
    </w:p>
    <w:p w14:paraId="6C0EB9AC" w14:textId="77777777" w:rsidR="00622A0F" w:rsidRDefault="00382783" w:rsidP="00622A0F">
      <w:pPr>
        <w:pStyle w:val="Paragrafoelenco"/>
        <w:numPr>
          <w:ilvl w:val="1"/>
          <w:numId w:val="18"/>
        </w:numPr>
      </w:pPr>
      <w:r>
        <w:t xml:space="preserve">LEFT </w:t>
      </w:r>
      <w:r w:rsidR="005D6220">
        <w:t xml:space="preserve">– </w:t>
      </w:r>
      <w:r w:rsidR="00622A0F">
        <w:t xml:space="preserve">quando operato, decrementa </w:t>
      </w:r>
      <w:r w:rsidR="001E5BEB">
        <w:t xml:space="preserve">VAR </w:t>
      </w:r>
      <w:r w:rsidR="00622A0F">
        <w:t>di 1 il valore attuale ogni 0,5 secondi di pressione (se la pressione dura meno, allora il valore non subirà variazioni)</w:t>
      </w:r>
    </w:p>
    <w:p w14:paraId="0BF5F552" w14:textId="77777777" w:rsidR="005D6220" w:rsidRDefault="005D6220" w:rsidP="005D6220">
      <w:pPr>
        <w:pStyle w:val="Paragrafoelenco"/>
        <w:numPr>
          <w:ilvl w:val="1"/>
          <w:numId w:val="18"/>
        </w:numPr>
      </w:pPr>
      <w:r>
        <w:t>SELECT – azzera il valore attuale (nb: il valore sia a 0 durante la fase di  boot)</w:t>
      </w:r>
    </w:p>
    <w:p w14:paraId="75D10BC0" w14:textId="77777777" w:rsidR="005D6220" w:rsidRPr="005D6220" w:rsidRDefault="005D6220" w:rsidP="005D6220">
      <w:pPr>
        <w:pStyle w:val="Paragrafoelenco"/>
        <w:numPr>
          <w:ilvl w:val="0"/>
          <w:numId w:val="18"/>
        </w:numPr>
      </w:pPr>
      <w:r>
        <w:t>Durante la generazione del numero</w:t>
      </w:r>
      <w:r w:rsidR="001E5BEB">
        <w:t xml:space="preserve"> in VAR</w:t>
      </w:r>
      <w:r>
        <w:t>, i LED</w:t>
      </w:r>
      <w:r w:rsidR="00382783">
        <w:t xml:space="preserve"> da </w:t>
      </w:r>
      <w:r w:rsidR="00235A02">
        <w:t>4</w:t>
      </w:r>
      <w:r w:rsidR="00382783">
        <w:t xml:space="preserve"> (MSB) a </w:t>
      </w:r>
      <w:r w:rsidR="00235A02">
        <w:t>11</w:t>
      </w:r>
      <w:r w:rsidR="00382783">
        <w:t xml:space="preserve"> (LSB)</w:t>
      </w:r>
      <w:r>
        <w:t xml:space="preserve"> </w:t>
      </w:r>
      <w:r w:rsidR="001E5BEB">
        <w:t xml:space="preserve">ne </w:t>
      </w:r>
      <w:r>
        <w:t xml:space="preserve">mostrano la codifica binaria </w:t>
      </w:r>
      <w:r w:rsidR="00622A0F">
        <w:t>pura</w:t>
      </w:r>
      <w:r>
        <w:t xml:space="preserve"> del valore corrente</w:t>
      </w:r>
      <w:r w:rsidR="00955CCE" w:rsidRPr="008A7DEC">
        <w:t xml:space="preserve">, ovvero </w:t>
      </w:r>
      <w:r w:rsidR="00470B87" w:rsidRPr="008A7DEC">
        <w:t xml:space="preserve">un numero fra </w:t>
      </w:r>
      <w:r w:rsidR="00622A0F">
        <w:t>0</w:t>
      </w:r>
      <w:r w:rsidR="00470B87" w:rsidRPr="008A7DEC">
        <w:t xml:space="preserve"> e </w:t>
      </w:r>
      <w:r w:rsidR="00622A0F">
        <w:t>255</w:t>
      </w:r>
      <w:r w:rsidR="00955CCE" w:rsidRPr="008A7DEC">
        <w:t>.</w:t>
      </w:r>
      <w:r w:rsidR="00955CCE">
        <w:t xml:space="preserve"> Il sistema deve impedire all’utente di raggiungere valori al di fuori di questo range.</w:t>
      </w:r>
    </w:p>
    <w:p w14:paraId="6FBCB118" w14:textId="77777777" w:rsidR="002F5893" w:rsidRPr="005D6220" w:rsidRDefault="005D6220" w:rsidP="007446D0">
      <w:pPr>
        <w:pStyle w:val="Paragrafoelenco"/>
        <w:numPr>
          <w:ilvl w:val="0"/>
          <w:numId w:val="18"/>
        </w:numPr>
      </w:pPr>
      <w:r w:rsidRPr="005D6220">
        <w:t>I</w:t>
      </w:r>
      <w:r w:rsidR="001E5BEB">
        <w:t>l pulsante</w:t>
      </w:r>
      <w:r w:rsidRPr="005D6220">
        <w:t xml:space="preserve"> </w:t>
      </w:r>
      <w:r w:rsidR="00382783">
        <w:t xml:space="preserve">INT0 </w:t>
      </w:r>
      <w:r w:rsidR="001E5BEB">
        <w:t xml:space="preserve">è </w:t>
      </w:r>
      <w:r w:rsidRPr="005D6220">
        <w:t>utilizzat</w:t>
      </w:r>
      <w:r w:rsidR="001E5BEB">
        <w:t>o</w:t>
      </w:r>
      <w:r w:rsidRPr="005D6220">
        <w:t xml:space="preserve"> infine per scatenare alcuni eventi asincroni</w:t>
      </w:r>
      <w:r w:rsidR="00E843F8" w:rsidRPr="005D6220">
        <w:t>:</w:t>
      </w:r>
      <w:r w:rsidR="007446D0" w:rsidRPr="005D6220">
        <w:t xml:space="preserve"> </w:t>
      </w:r>
    </w:p>
    <w:p w14:paraId="34E2D8BC" w14:textId="77777777" w:rsidR="002F5893" w:rsidRPr="005D6220" w:rsidRDefault="00382783" w:rsidP="002F5893">
      <w:pPr>
        <w:pStyle w:val="Paragrafoelenco"/>
        <w:numPr>
          <w:ilvl w:val="1"/>
          <w:numId w:val="18"/>
        </w:numPr>
      </w:pPr>
      <w:r>
        <w:t>INT0</w:t>
      </w:r>
      <w:r w:rsidR="00E843F8" w:rsidRPr="005D6220">
        <w:t xml:space="preserve"> </w:t>
      </w:r>
      <w:r w:rsidR="005D6220" w:rsidRPr="005D6220">
        <w:t xml:space="preserve">permette di salvare il valore corrente </w:t>
      </w:r>
      <w:r w:rsidR="001E5BEB">
        <w:t xml:space="preserve">di VAL </w:t>
      </w:r>
      <w:r w:rsidR="005D6220" w:rsidRPr="005D6220">
        <w:t xml:space="preserve">in un vettore </w:t>
      </w:r>
      <w:r w:rsidR="005D6220">
        <w:t xml:space="preserve">di </w:t>
      </w:r>
      <w:r w:rsidR="00235A02">
        <w:t>valori senza segno su 8 bit (unsigned char) chiamato VETT</w:t>
      </w:r>
      <w:r w:rsidR="005D6220">
        <w:t>; il vettore, inizialmente vuoto, si riempie progressivamente a partire dalla posizione 0 alla posizione N</w:t>
      </w:r>
      <w:r w:rsidR="00470B87">
        <w:t>-1</w:t>
      </w:r>
      <w:r w:rsidR="005D6220">
        <w:t xml:space="preserve"> (</w:t>
      </w:r>
      <w:r w:rsidR="00235A02">
        <w:t xml:space="preserve">N molto </w:t>
      </w:r>
      <w:r w:rsidR="00435098">
        <w:t>grande a piacere)</w:t>
      </w:r>
      <w:r w:rsidR="001E5BEB">
        <w:t>. Una volta salvato il suo valore, VAR viene resettato</w:t>
      </w:r>
    </w:p>
    <w:p w14:paraId="7DA1773D" w14:textId="77777777" w:rsidR="00435098" w:rsidRPr="00435098" w:rsidRDefault="00622A0F" w:rsidP="00435098">
      <w:pPr>
        <w:pStyle w:val="Paragrafoelenco"/>
        <w:numPr>
          <w:ilvl w:val="1"/>
          <w:numId w:val="18"/>
        </w:numPr>
      </w:pPr>
      <w:r>
        <w:t xml:space="preserve">Qualora il sistema abbia acquisito il numero massimo di valori (N) oppure nel caso in cui gli ultimi due valori </w:t>
      </w:r>
      <w:r w:rsidR="00235A02">
        <w:t xml:space="preserve">immessi </w:t>
      </w:r>
      <w:r>
        <w:t xml:space="preserve">siano uguali, si invochi la seguente funzione </w:t>
      </w:r>
      <w:r w:rsidR="00435098">
        <w:t>scritta in linguaggio ASSEMBLER</w:t>
      </w:r>
      <w:r w:rsidR="0040799A">
        <w:t xml:space="preserve"> </w:t>
      </w:r>
    </w:p>
    <w:p w14:paraId="36686249" w14:textId="77777777" w:rsidR="008B029F" w:rsidRPr="00435098" w:rsidRDefault="008B029F" w:rsidP="008B029F">
      <w:pPr>
        <w:pStyle w:val="Paragrafoelenco"/>
        <w:ind w:left="1440" w:firstLine="720"/>
        <w:rPr>
          <w:rFonts w:ascii="Lucida Sans Unicode" w:hAnsi="Lucida Sans Unicode" w:cs="Lucida Sans Unicode"/>
          <w:sz w:val="12"/>
        </w:rPr>
      </w:pPr>
    </w:p>
    <w:p w14:paraId="5D8F5F90" w14:textId="29002C76" w:rsidR="002F5893" w:rsidRPr="008A7DEC" w:rsidRDefault="00767D3F">
      <w:pPr>
        <w:pStyle w:val="Paragrafoelenco"/>
        <w:ind w:left="1980" w:firstLine="0"/>
        <w:rPr>
          <w:rFonts w:ascii="Lucida Sans Unicode" w:hAnsi="Lucida Sans Unicode" w:cs="Lucida Sans Unicode"/>
          <w:sz w:val="22"/>
        </w:rPr>
      </w:pPr>
      <w:r>
        <w:rPr>
          <w:rFonts w:ascii="Lucida Sans Unicode" w:hAnsi="Lucida Sans Unicode" w:cs="Lucida Sans Unicode"/>
          <w:sz w:val="22"/>
        </w:rPr>
        <w:t>u</w:t>
      </w:r>
      <w:r w:rsidR="00235A02">
        <w:rPr>
          <w:rFonts w:ascii="Lucida Sans Unicode" w:hAnsi="Lucida Sans Unicode" w:cs="Lucida Sans Unicode"/>
          <w:sz w:val="22"/>
        </w:rPr>
        <w:t xml:space="preserve">nsigned </w:t>
      </w:r>
      <w:r w:rsidR="008B029F" w:rsidRPr="00435098">
        <w:rPr>
          <w:rFonts w:ascii="Lucida Sans Unicode" w:hAnsi="Lucida Sans Unicode" w:cs="Lucida Sans Unicode"/>
          <w:sz w:val="22"/>
        </w:rPr>
        <w:t xml:space="preserve">int </w:t>
      </w:r>
      <w:r w:rsidR="00235A02">
        <w:rPr>
          <w:rFonts w:ascii="Lucida Sans Unicode" w:hAnsi="Lucida Sans Unicode" w:cs="Lucida Sans Unicode"/>
          <w:sz w:val="22"/>
        </w:rPr>
        <w:t>sopra_la_media</w:t>
      </w:r>
      <w:r w:rsidR="008B029F" w:rsidRPr="00435098">
        <w:rPr>
          <w:rFonts w:ascii="Lucida Sans Unicode" w:hAnsi="Lucida Sans Unicode" w:cs="Lucida Sans Unicode"/>
          <w:sz w:val="22"/>
        </w:rPr>
        <w:t>(</w:t>
      </w:r>
      <w:r w:rsidR="00622A0F">
        <w:rPr>
          <w:rFonts w:ascii="Lucida Sans Unicode" w:hAnsi="Lucida Sans Unicode" w:cs="Lucida Sans Unicode"/>
          <w:sz w:val="22"/>
        </w:rPr>
        <w:t xml:space="preserve">unsigned </w:t>
      </w:r>
      <w:r w:rsidR="00235A02">
        <w:rPr>
          <w:rFonts w:ascii="Lucida Sans Unicode" w:hAnsi="Lucida Sans Unicode" w:cs="Lucida Sans Unicode"/>
          <w:sz w:val="22"/>
        </w:rPr>
        <w:t>char</w:t>
      </w:r>
      <w:r w:rsidR="008B029F" w:rsidRPr="00435098">
        <w:rPr>
          <w:rFonts w:ascii="Lucida Sans Unicode" w:hAnsi="Lucida Sans Unicode" w:cs="Lucida Sans Unicode"/>
          <w:sz w:val="22"/>
        </w:rPr>
        <w:t xml:space="preserve"> </w:t>
      </w:r>
      <w:r w:rsidR="00C03D12" w:rsidRPr="00435098">
        <w:rPr>
          <w:rFonts w:ascii="Lucida Sans Unicode" w:hAnsi="Lucida Sans Unicode" w:cs="Lucida Sans Unicode"/>
          <w:sz w:val="22"/>
        </w:rPr>
        <w:t>VETT</w:t>
      </w:r>
      <w:r w:rsidR="00235A02">
        <w:rPr>
          <w:rFonts w:ascii="Lucida Sans Unicode" w:hAnsi="Lucida Sans Unicode" w:cs="Lucida Sans Unicode"/>
          <w:sz w:val="22"/>
        </w:rPr>
        <w:t>[]</w:t>
      </w:r>
      <w:r w:rsidR="008B029F" w:rsidRPr="00435098">
        <w:rPr>
          <w:rFonts w:ascii="Lucida Sans Unicode" w:hAnsi="Lucida Sans Unicode" w:cs="Lucida Sans Unicode"/>
          <w:sz w:val="22"/>
        </w:rPr>
        <w:t xml:space="preserve">, </w:t>
      </w:r>
      <w:r w:rsidR="009A20B3" w:rsidRPr="00435098">
        <w:rPr>
          <w:rFonts w:ascii="Lucida Sans Unicode" w:hAnsi="Lucida Sans Unicode" w:cs="Lucida Sans Unicode"/>
          <w:sz w:val="22"/>
        </w:rPr>
        <w:t xml:space="preserve">unsigned </w:t>
      </w:r>
      <w:r w:rsidR="008B029F" w:rsidRPr="00435098">
        <w:rPr>
          <w:rFonts w:ascii="Lucida Sans Unicode" w:hAnsi="Lucida Sans Unicode" w:cs="Lucida Sans Unicode"/>
          <w:sz w:val="22"/>
        </w:rPr>
        <w:t>int</w:t>
      </w:r>
      <w:r w:rsidR="00235A02">
        <w:rPr>
          <w:rFonts w:ascii="Lucida Sans Unicode" w:hAnsi="Lucida Sans Unicode" w:cs="Lucida Sans Unicode"/>
          <w:sz w:val="22"/>
        </w:rPr>
        <w:t xml:space="preserve"> </w:t>
      </w:r>
      <w:r w:rsidR="00C03D12" w:rsidRPr="00435098">
        <w:rPr>
          <w:rFonts w:ascii="Lucida Sans Unicode" w:hAnsi="Lucida Sans Unicode" w:cs="Lucida Sans Unicode"/>
          <w:sz w:val="22"/>
        </w:rPr>
        <w:t>n</w:t>
      </w:r>
      <w:r w:rsidR="008B029F" w:rsidRPr="00435098">
        <w:rPr>
          <w:rFonts w:ascii="Lucida Sans Unicode" w:hAnsi="Lucida Sans Unicode" w:cs="Lucida Sans Unicode"/>
          <w:sz w:val="22"/>
        </w:rPr>
        <w:t>);</w:t>
      </w:r>
      <w:r w:rsidR="00C03D12" w:rsidRPr="00435098">
        <w:rPr>
          <w:rFonts w:ascii="Lucida Sans Unicode" w:hAnsi="Lucida Sans Unicode" w:cs="Lucida Sans Unicode"/>
          <w:sz w:val="22"/>
        </w:rPr>
        <w:t xml:space="preserve"> </w:t>
      </w:r>
      <w:r w:rsidR="00C03D12" w:rsidRPr="00435098">
        <w:rPr>
          <w:rFonts w:ascii="Lucida Sans Unicode" w:hAnsi="Lucida Sans Unicode" w:cs="Lucida Sans Unicode"/>
          <w:sz w:val="22"/>
        </w:rPr>
        <w:tab/>
      </w:r>
      <w:r w:rsidR="009A20B3" w:rsidRPr="008A7DEC">
        <w:rPr>
          <w:rFonts w:ascii="Lucida Sans Unicode" w:hAnsi="Lucida Sans Unicode" w:cs="Lucida Sans Unicode"/>
          <w:sz w:val="22"/>
        </w:rPr>
        <w:br/>
      </w:r>
      <w:r w:rsidR="00C03D12" w:rsidRPr="008A7DEC">
        <w:rPr>
          <w:rFonts w:ascii="Lucida Sans Unicode" w:hAnsi="Lucida Sans Unicode" w:cs="Lucida Sans Unicode"/>
          <w:sz w:val="22"/>
        </w:rPr>
        <w:t xml:space="preserve">/* </w:t>
      </w:r>
      <w:r w:rsidR="00435098" w:rsidRPr="008A7DEC">
        <w:rPr>
          <w:rFonts w:ascii="Lucida Sans Unicode" w:hAnsi="Lucida Sans Unicode" w:cs="Lucida Sans Unicode"/>
          <w:sz w:val="22"/>
        </w:rPr>
        <w:t>dove</w:t>
      </w:r>
      <w:r w:rsidR="009A20B3" w:rsidRPr="008A7DEC">
        <w:rPr>
          <w:rFonts w:ascii="Lucida Sans Unicode" w:hAnsi="Lucida Sans Unicode" w:cs="Lucida Sans Unicode"/>
          <w:sz w:val="22"/>
        </w:rPr>
        <w:t xml:space="preserve"> </w:t>
      </w:r>
      <w:r w:rsidR="00C03D12" w:rsidRPr="008A7DEC">
        <w:rPr>
          <w:rFonts w:ascii="Lucida Sans Unicode" w:hAnsi="Lucida Sans Unicode" w:cs="Lucida Sans Unicode"/>
          <w:sz w:val="22"/>
        </w:rPr>
        <w:t xml:space="preserve">n </w:t>
      </w:r>
      <w:r w:rsidR="00435098" w:rsidRPr="008A7DEC">
        <w:rPr>
          <w:rFonts w:ascii="Lucida Sans Unicode" w:hAnsi="Lucida Sans Unicode" w:cs="Lucida Sans Unicode"/>
          <w:sz w:val="22"/>
        </w:rPr>
        <w:t>è numero attuale elementi</w:t>
      </w:r>
      <w:r w:rsidR="001E5BEB">
        <w:rPr>
          <w:rFonts w:ascii="Lucida Sans Unicode" w:hAnsi="Lucida Sans Unicode" w:cs="Lucida Sans Unicode"/>
          <w:sz w:val="22"/>
        </w:rPr>
        <w:t xml:space="preserve"> usati</w:t>
      </w:r>
      <w:r w:rsidR="00435098" w:rsidRPr="008A7DEC">
        <w:rPr>
          <w:rFonts w:ascii="Lucida Sans Unicode" w:hAnsi="Lucida Sans Unicode" w:cs="Lucida Sans Unicode"/>
          <w:sz w:val="22"/>
        </w:rPr>
        <w:t xml:space="preserve"> in VETT </w:t>
      </w:r>
      <w:r w:rsidR="00C03D12" w:rsidRPr="008A7DEC">
        <w:rPr>
          <w:rFonts w:ascii="Lucida Sans Unicode" w:hAnsi="Lucida Sans Unicode" w:cs="Lucida Sans Unicode"/>
          <w:sz w:val="22"/>
        </w:rPr>
        <w:t>*/</w:t>
      </w:r>
    </w:p>
    <w:p w14:paraId="6051F75E" w14:textId="77777777" w:rsidR="00435098" w:rsidRPr="00435098" w:rsidRDefault="00235A02" w:rsidP="001E5BEB">
      <w:pPr>
        <w:ind w:left="709" w:firstLine="0"/>
      </w:pPr>
      <w:r>
        <w:t>L</w:t>
      </w:r>
      <w:r w:rsidR="00470B87">
        <w:t xml:space="preserve">a funzione restituisce </w:t>
      </w:r>
      <w:r>
        <w:t>i</w:t>
      </w:r>
      <w:r w:rsidR="00435098" w:rsidRPr="008A7DEC">
        <w:t xml:space="preserve">l </w:t>
      </w:r>
      <w:r>
        <w:t>numero di valori di VETT che supera il valore medio dei valori di VETT</w:t>
      </w:r>
      <w:r w:rsidR="00C910C8" w:rsidRPr="00435098">
        <w:t>.</w:t>
      </w:r>
    </w:p>
    <w:p w14:paraId="438BCC1B" w14:textId="77777777" w:rsidR="001E5BEB" w:rsidRDefault="00435098" w:rsidP="00235A02">
      <w:pPr>
        <w:pStyle w:val="Paragrafoelenco"/>
        <w:numPr>
          <w:ilvl w:val="0"/>
          <w:numId w:val="18"/>
        </w:numPr>
      </w:pPr>
      <w:r w:rsidRPr="00435098">
        <w:t>A valle dell’esecuzione della funzione assemble</w:t>
      </w:r>
      <w:r>
        <w:t>r</w:t>
      </w:r>
      <w:r w:rsidRPr="00435098">
        <w:t xml:space="preserve">, </w:t>
      </w:r>
    </w:p>
    <w:p w14:paraId="6522046B" w14:textId="77777777" w:rsidR="00E3304B" w:rsidRDefault="00435098" w:rsidP="00235A02">
      <w:pPr>
        <w:pStyle w:val="Paragrafoelenco"/>
        <w:numPr>
          <w:ilvl w:val="1"/>
          <w:numId w:val="18"/>
        </w:numPr>
      </w:pPr>
      <w:r w:rsidRPr="00435098">
        <w:t xml:space="preserve">i </w:t>
      </w:r>
      <w:r>
        <w:t>LED mostreranno il risultato</w:t>
      </w:r>
      <w:r w:rsidR="00235A02">
        <w:t>,</w:t>
      </w:r>
      <w:r>
        <w:t xml:space="preserve"> </w:t>
      </w:r>
      <w:r w:rsidR="00235A02">
        <w:t xml:space="preserve">qualora rappresentabile </w:t>
      </w:r>
      <w:r w:rsidR="001E5BEB">
        <w:t>con i LED</w:t>
      </w:r>
    </w:p>
    <w:p w14:paraId="65106A31" w14:textId="77777777" w:rsidR="001E5BEB" w:rsidRDefault="001E5BEB" w:rsidP="00235A02">
      <w:pPr>
        <w:pStyle w:val="Paragrafoelenco"/>
        <w:numPr>
          <w:ilvl w:val="1"/>
          <w:numId w:val="18"/>
        </w:numPr>
      </w:pPr>
      <w:r>
        <w:t>la sequenza alternata dei valori 0xAA e 0x55, con periodo 10ms.</w:t>
      </w:r>
    </w:p>
    <w:p w14:paraId="5AD2926D" w14:textId="23539E3C" w:rsidR="00767D3F" w:rsidRPr="00435098" w:rsidRDefault="001E5BEB" w:rsidP="00767D3F">
      <w:pPr>
        <w:pStyle w:val="Paragrafoelenco"/>
        <w:numPr>
          <w:ilvl w:val="1"/>
          <w:numId w:val="18"/>
        </w:numPr>
      </w:pPr>
      <w:r>
        <w:t xml:space="preserve">La visualizzazione del risultato continua finchè il jostick SELECT non viene premuto; in quel caso </w:t>
      </w:r>
      <w:r w:rsidR="00E3304B">
        <w:t xml:space="preserve">vettore sarà considerato vuoto ed il processo ripreso da </w:t>
      </w:r>
      <w:r w:rsidR="00235A02">
        <w:t>1</w:t>
      </w:r>
      <w:r>
        <w:t>) con valore iniziale di VAL uguale a 0</w:t>
      </w:r>
      <w:r w:rsidR="00435098">
        <w:t>.</w:t>
      </w:r>
    </w:p>
    <w:sectPr w:rsidR="00767D3F" w:rsidRPr="00435098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35EE8" w14:textId="77777777" w:rsidR="00C1316C" w:rsidRDefault="00C1316C">
      <w:r>
        <w:separator/>
      </w:r>
    </w:p>
  </w:endnote>
  <w:endnote w:type="continuationSeparator" w:id="0">
    <w:p w14:paraId="7E96BFAE" w14:textId="77777777" w:rsidR="00C1316C" w:rsidRDefault="00C1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F6082" w14:textId="77777777" w:rsidR="00C1316C" w:rsidRDefault="00C1316C">
      <w:r>
        <w:separator/>
      </w:r>
    </w:p>
  </w:footnote>
  <w:footnote w:type="continuationSeparator" w:id="0">
    <w:p w14:paraId="72187DAE" w14:textId="77777777" w:rsidR="00C1316C" w:rsidRDefault="00C13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>
    <w:abstractNumId w:val="4"/>
  </w:num>
  <w:num w:numId="7">
    <w:abstractNumId w:val="5"/>
  </w:num>
  <w:num w:numId="8">
    <w:abstractNumId w:val="3"/>
  </w:num>
  <w:num w:numId="9">
    <w:abstractNumId w:val="12"/>
  </w:num>
  <w:num w:numId="10">
    <w:abstractNumId w:val="8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2"/>
  </w:num>
  <w:num w:numId="16">
    <w:abstractNumId w:val="11"/>
  </w:num>
  <w:num w:numId="17">
    <w:abstractNumId w:val="17"/>
  </w:num>
  <w:num w:numId="18">
    <w:abstractNumId w:val="15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CF5"/>
    <w:rsid w:val="00057192"/>
    <w:rsid w:val="00062098"/>
    <w:rsid w:val="00081765"/>
    <w:rsid w:val="00096C0E"/>
    <w:rsid w:val="000E0C41"/>
    <w:rsid w:val="0010573C"/>
    <w:rsid w:val="001140AC"/>
    <w:rsid w:val="00136DB2"/>
    <w:rsid w:val="001A7F67"/>
    <w:rsid w:val="001B39D8"/>
    <w:rsid w:val="001C4F96"/>
    <w:rsid w:val="001E5BEB"/>
    <w:rsid w:val="002137E7"/>
    <w:rsid w:val="00223B86"/>
    <w:rsid w:val="002263B2"/>
    <w:rsid w:val="00235A02"/>
    <w:rsid w:val="002B0685"/>
    <w:rsid w:val="002D4A3A"/>
    <w:rsid w:val="002E4819"/>
    <w:rsid w:val="002F5893"/>
    <w:rsid w:val="00315FDD"/>
    <w:rsid w:val="00320E35"/>
    <w:rsid w:val="00353CB7"/>
    <w:rsid w:val="00382783"/>
    <w:rsid w:val="003B2C3B"/>
    <w:rsid w:val="003C5E9F"/>
    <w:rsid w:val="003F5DD2"/>
    <w:rsid w:val="00401CF5"/>
    <w:rsid w:val="00403E5D"/>
    <w:rsid w:val="0040799A"/>
    <w:rsid w:val="004166BB"/>
    <w:rsid w:val="00435098"/>
    <w:rsid w:val="00470B87"/>
    <w:rsid w:val="00472696"/>
    <w:rsid w:val="00475C4E"/>
    <w:rsid w:val="00496D87"/>
    <w:rsid w:val="004E5A5E"/>
    <w:rsid w:val="004F03ED"/>
    <w:rsid w:val="004F26FE"/>
    <w:rsid w:val="00522679"/>
    <w:rsid w:val="00535B9D"/>
    <w:rsid w:val="0054712B"/>
    <w:rsid w:val="00587B26"/>
    <w:rsid w:val="00590EA0"/>
    <w:rsid w:val="005A1C5E"/>
    <w:rsid w:val="005D6220"/>
    <w:rsid w:val="00607C0E"/>
    <w:rsid w:val="0061446C"/>
    <w:rsid w:val="00622A0F"/>
    <w:rsid w:val="00680D21"/>
    <w:rsid w:val="006A50FE"/>
    <w:rsid w:val="006B1D36"/>
    <w:rsid w:val="006B26E4"/>
    <w:rsid w:val="006C743E"/>
    <w:rsid w:val="007446D0"/>
    <w:rsid w:val="00746E8A"/>
    <w:rsid w:val="00754F7C"/>
    <w:rsid w:val="007617A9"/>
    <w:rsid w:val="00767D3F"/>
    <w:rsid w:val="007774DC"/>
    <w:rsid w:val="00781968"/>
    <w:rsid w:val="007A3DBC"/>
    <w:rsid w:val="007B0C18"/>
    <w:rsid w:val="007C4361"/>
    <w:rsid w:val="007C6730"/>
    <w:rsid w:val="007E3691"/>
    <w:rsid w:val="00815672"/>
    <w:rsid w:val="0085621C"/>
    <w:rsid w:val="008635FE"/>
    <w:rsid w:val="00870FA2"/>
    <w:rsid w:val="008773FA"/>
    <w:rsid w:val="008A7DEC"/>
    <w:rsid w:val="008B029F"/>
    <w:rsid w:val="008B3A76"/>
    <w:rsid w:val="008C3ECA"/>
    <w:rsid w:val="008F48AC"/>
    <w:rsid w:val="009263EC"/>
    <w:rsid w:val="0093440C"/>
    <w:rsid w:val="00955CCE"/>
    <w:rsid w:val="0096111D"/>
    <w:rsid w:val="0096444F"/>
    <w:rsid w:val="009A20B3"/>
    <w:rsid w:val="009D1443"/>
    <w:rsid w:val="009F073F"/>
    <w:rsid w:val="00A314E5"/>
    <w:rsid w:val="00A62F2D"/>
    <w:rsid w:val="00A65ECE"/>
    <w:rsid w:val="00A74759"/>
    <w:rsid w:val="00A839F8"/>
    <w:rsid w:val="00AF2EA5"/>
    <w:rsid w:val="00AF34E7"/>
    <w:rsid w:val="00B53F7C"/>
    <w:rsid w:val="00B57378"/>
    <w:rsid w:val="00B91960"/>
    <w:rsid w:val="00BA40FE"/>
    <w:rsid w:val="00BD6AEF"/>
    <w:rsid w:val="00BE7BA8"/>
    <w:rsid w:val="00C03D12"/>
    <w:rsid w:val="00C1316C"/>
    <w:rsid w:val="00C16733"/>
    <w:rsid w:val="00C2428D"/>
    <w:rsid w:val="00C85C3C"/>
    <w:rsid w:val="00C910C8"/>
    <w:rsid w:val="00CB6FA2"/>
    <w:rsid w:val="00D0055B"/>
    <w:rsid w:val="00D47498"/>
    <w:rsid w:val="00D65750"/>
    <w:rsid w:val="00D65CF9"/>
    <w:rsid w:val="00DC6C08"/>
    <w:rsid w:val="00E06EEF"/>
    <w:rsid w:val="00E3304B"/>
    <w:rsid w:val="00E73536"/>
    <w:rsid w:val="00E843F8"/>
    <w:rsid w:val="00EA2E77"/>
    <w:rsid w:val="00F13904"/>
    <w:rsid w:val="00F8125D"/>
    <w:rsid w:val="00FA5DD1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6DC292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35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BERNARDI  PAOLO</cp:lastModifiedBy>
  <cp:revision>6</cp:revision>
  <cp:lastPrinted>2017-01-30T06:04:00Z</cp:lastPrinted>
  <dcterms:created xsi:type="dcterms:W3CDTF">2020-02-03T06:39:00Z</dcterms:created>
  <dcterms:modified xsi:type="dcterms:W3CDTF">2021-07-07T08:40:00Z</dcterms:modified>
</cp:coreProperties>
</file>