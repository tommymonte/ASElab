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910F" w14:textId="25D38959" w:rsidR="00F13904" w:rsidRPr="006C5122" w:rsidRDefault="00764F6D" w:rsidP="008E6DBF">
      <w:pPr>
        <w:pStyle w:val="KeyTitle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286BF" wp14:editId="1F17F6AD">
                <wp:simplePos x="0" y="0"/>
                <wp:positionH relativeFrom="margin">
                  <wp:posOffset>3054350</wp:posOffset>
                </wp:positionH>
                <wp:positionV relativeFrom="margin">
                  <wp:posOffset>-48260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C2350" w14:textId="0070DBCA" w:rsidR="00764F6D" w:rsidRPr="00E06EEF" w:rsidRDefault="00764F6D" w:rsidP="00764F6D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 w:rsidR="00C87786">
                              <w:t xml:space="preserve">  </w:t>
                            </w:r>
                            <w:r w:rsidR="00CC6F83">
                              <w:t>………………………</w:t>
                            </w:r>
                          </w:p>
                          <w:p w14:paraId="64A3A8A6" w14:textId="4350840D" w:rsidR="00764F6D" w:rsidRDefault="00764F6D" w:rsidP="00764F6D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 w:rsidR="00C87786">
                              <w:t xml:space="preserve"> </w:t>
                            </w:r>
                            <w:r w:rsidR="00CC6F83">
                              <w:t>………………………</w:t>
                            </w:r>
                          </w:p>
                          <w:p w14:paraId="7589DA6B" w14:textId="6AC50A81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Pr="00066C78">
                              <w:t>odice compila senza errori:             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448D2D36" w14:textId="04FD40F9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Pr="00066C78">
                              <w:t>l progetto in emulazione:   sì [ ] no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</w:t>
                            </w:r>
                          </w:p>
                          <w:p w14:paraId="770C51A5" w14:textId="0A556B7A" w:rsidR="00764F6D" w:rsidRPr="00066C78" w:rsidRDefault="00764F6D" w:rsidP="00764F6D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Pr="00066C78">
                              <w:t>progetto su board:           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2EA52FC3" w14:textId="1048D215" w:rsidR="00764F6D" w:rsidRPr="00066C78" w:rsidRDefault="00764F6D" w:rsidP="00764F6D">
                            <w:pPr>
                              <w:jc w:val="center"/>
                            </w:pPr>
                            <w:r w:rsidRPr="00066C78">
                              <w:t>L’ambiente di debug è stato utilizzato : sì [</w:t>
                            </w:r>
                            <w:r w:rsidR="00344125">
                              <w:t xml:space="preserve"> </w:t>
                            </w:r>
                            <w:r w:rsidRPr="00066C78">
                              <w:t>] no [ ]</w:t>
                            </w:r>
                          </w:p>
                          <w:p w14:paraId="12261965" w14:textId="77777777" w:rsidR="00764F6D" w:rsidRPr="006C5122" w:rsidRDefault="00764F6D" w:rsidP="00764F6D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286BF" id="Rectangle 1" o:spid="_x0000_s1026" style="position:absolute;left:0;text-align:left;margin-left:240.5pt;margin-top:-3.8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" fillcolor="white [3201]" strokecolor="black [3200]" strokeweight="1pt">
                <v:textbox>
                  <w:txbxContent>
                    <w:p w14:paraId="78BC2350" w14:textId="0070DBCA" w:rsidR="00764F6D" w:rsidRPr="00E06EEF" w:rsidRDefault="00764F6D" w:rsidP="00764F6D">
                      <w:pPr>
                        <w:jc w:val="right"/>
                      </w:pPr>
                      <w:r w:rsidRPr="00E06EEF">
                        <w:t>Nome e Cognome</w:t>
                      </w:r>
                      <w:r w:rsidR="00C87786">
                        <w:t xml:space="preserve">  </w:t>
                      </w:r>
                      <w:r w:rsidR="00CC6F83">
                        <w:t>………………………</w:t>
                      </w:r>
                    </w:p>
                    <w:p w14:paraId="64A3A8A6" w14:textId="4350840D" w:rsidR="00764F6D" w:rsidRDefault="00764F6D" w:rsidP="00764F6D">
                      <w:pPr>
                        <w:jc w:val="right"/>
                      </w:pPr>
                      <w:r w:rsidRPr="00E06EEF">
                        <w:t>Matricola</w:t>
                      </w:r>
                      <w:r w:rsidR="00C87786">
                        <w:t xml:space="preserve"> </w:t>
                      </w:r>
                      <w:r w:rsidR="00CC6F83">
                        <w:t>………………………</w:t>
                      </w:r>
                    </w:p>
                    <w:p w14:paraId="7589DA6B" w14:textId="6AC50A81" w:rsidR="00764F6D" w:rsidRPr="00066C78" w:rsidRDefault="00764F6D" w:rsidP="00764F6D">
                      <w:pPr>
                        <w:jc w:val="center"/>
                      </w:pPr>
                      <w:r>
                        <w:t>Il c</w:t>
                      </w:r>
                      <w:r w:rsidRPr="00066C78">
                        <w:t>odice compila senza errori:             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448D2D36" w14:textId="04FD40F9" w:rsidR="00764F6D" w:rsidRPr="00066C78" w:rsidRDefault="00764F6D" w:rsidP="00764F6D">
                      <w:pPr>
                        <w:jc w:val="center"/>
                      </w:pPr>
                      <w:r>
                        <w:t>Ho provato i</w:t>
                      </w:r>
                      <w:r w:rsidRPr="00066C78">
                        <w:t>l progetto in emulazione:   sì [ ] no [</w:t>
                      </w:r>
                      <w:r w:rsidR="00344125">
                        <w:t xml:space="preserve"> </w:t>
                      </w:r>
                      <w:r w:rsidRPr="00066C78">
                        <w:t>]</w:t>
                      </w:r>
                    </w:p>
                    <w:p w14:paraId="770C51A5" w14:textId="0A556B7A" w:rsidR="00764F6D" w:rsidRPr="00066C78" w:rsidRDefault="00764F6D" w:rsidP="00764F6D">
                      <w:pPr>
                        <w:jc w:val="center"/>
                      </w:pPr>
                      <w:r>
                        <w:t xml:space="preserve">Ho provato il </w:t>
                      </w:r>
                      <w:r w:rsidRPr="00066C78">
                        <w:t>progetto su board:           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2EA52FC3" w14:textId="1048D215" w:rsidR="00764F6D" w:rsidRPr="00066C78" w:rsidRDefault="00764F6D" w:rsidP="00764F6D">
                      <w:pPr>
                        <w:jc w:val="center"/>
                      </w:pPr>
                      <w:r w:rsidRPr="00066C78">
                        <w:t>L’ambiente di debug è stato utilizzato : sì [</w:t>
                      </w:r>
                      <w:r w:rsidR="00344125">
                        <w:t xml:space="preserve"> </w:t>
                      </w:r>
                      <w:r w:rsidRPr="00066C78">
                        <w:t>] no [ ]</w:t>
                      </w:r>
                    </w:p>
                    <w:p w14:paraId="12261965" w14:textId="77777777" w:rsidR="00764F6D" w:rsidRPr="006C5122" w:rsidRDefault="00764F6D" w:rsidP="00764F6D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46BA9BA7" w14:textId="5A1DE0D7" w:rsidR="00F13904" w:rsidRPr="008773FA" w:rsidRDefault="008773FA" w:rsidP="008E6DBF">
      <w:pPr>
        <w:pStyle w:val="KeyTitle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8E6DBF">
        <w:rPr>
          <w:sz w:val="22"/>
        </w:rPr>
        <w:t>1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524DA1">
        <w:rPr>
          <w:sz w:val="22"/>
        </w:rPr>
        <w:t>1</w:t>
      </w:r>
      <w:r w:rsidR="00CC6F83">
        <w:rPr>
          <w:sz w:val="22"/>
        </w:rPr>
        <w:t>4</w:t>
      </w:r>
      <w:r w:rsidR="00F05A7D" w:rsidRPr="008773FA">
        <w:rPr>
          <w:sz w:val="22"/>
        </w:rPr>
        <w:t xml:space="preserve"> </w:t>
      </w:r>
      <w:r w:rsidR="00CC6F83">
        <w:rPr>
          <w:sz w:val="22"/>
        </w:rPr>
        <w:t>giugno</w:t>
      </w:r>
      <w:r w:rsidR="006D0E2D">
        <w:rPr>
          <w:sz w:val="22"/>
        </w:rPr>
        <w:t xml:space="preserve">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303471">
        <w:rPr>
          <w:sz w:val="22"/>
        </w:rPr>
        <w:t>3</w:t>
      </w:r>
    </w:p>
    <w:p w14:paraId="068D4BE1" w14:textId="509BEAE9" w:rsidR="00764F6D" w:rsidRPr="00F13904" w:rsidRDefault="00764F6D" w:rsidP="00764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r>
        <w:rPr>
          <w:u w:val="single"/>
          <w:lang w:val="en-GB"/>
        </w:rPr>
        <w:t>Leggere con attenzione</w:t>
      </w:r>
      <w:r w:rsidRPr="00F13904">
        <w:rPr>
          <w:u w:val="single"/>
          <w:lang w:val="en-GB"/>
        </w:rPr>
        <w:t>:</w:t>
      </w:r>
    </w:p>
    <w:p w14:paraId="75A4A950" w14:textId="74CD174F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ARM </w:t>
      </w:r>
      <w:r>
        <w:t>usando l’</w:t>
      </w:r>
      <w:r w:rsidRPr="00E06EEF">
        <w:t>IDE KEIL µVision</w:t>
      </w:r>
      <w:r>
        <w:t>.</w:t>
      </w:r>
      <w:r w:rsidRPr="00E06EEF">
        <w:t xml:space="preserve"> </w:t>
      </w:r>
    </w:p>
    <w:p w14:paraId="49005334" w14:textId="6A51E81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>
        <w:t>L</w:t>
      </w:r>
      <w:r w:rsidRPr="00E06EEF">
        <w:t xml:space="preserve">ABINF ed usare </w:t>
      </w:r>
      <w:r>
        <w:t>il</w:t>
      </w:r>
      <w:r w:rsidRPr="00E06EEF">
        <w:t xml:space="preserve"> software </w:t>
      </w:r>
      <w:r>
        <w:t xml:space="preserve">disponibile per </w:t>
      </w:r>
      <w:r w:rsidRPr="00E06EEF">
        <w:t>edit</w:t>
      </w:r>
      <w:r>
        <w:t>are</w:t>
      </w:r>
      <w:r w:rsidRPr="00E06EEF">
        <w:t>, compil</w:t>
      </w:r>
      <w:r>
        <w:t>are</w:t>
      </w:r>
      <w:r w:rsidRPr="00E06EEF">
        <w:t xml:space="preserve"> </w:t>
      </w:r>
      <w:r>
        <w:t>e debuggare il codice.</w:t>
      </w:r>
    </w:p>
    <w:p w14:paraId="2C84D685" w14:textId="376A69E9" w:rsidR="00764F6D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7F2683FB" w14:textId="4DEF5D52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LANDTIGER </w:t>
      </w:r>
      <w:r>
        <w:t xml:space="preserve">o l’emulatore con tutte le non-idealità abilitate </w:t>
      </w:r>
      <w:r w:rsidRPr="00E06EEF">
        <w:t xml:space="preserve">per </w:t>
      </w:r>
      <w:r>
        <w:t>debuggare</w:t>
      </w:r>
      <w:r w:rsidRPr="00E06EEF">
        <w:t xml:space="preserve"> il </w:t>
      </w:r>
      <w:r>
        <w:t>progetto</w:t>
      </w:r>
    </w:p>
    <w:p w14:paraId="03A221F5" w14:textId="77777777" w:rsidR="00764F6D" w:rsidRPr="00E06EEF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Sono inibiti tutti gli accessi ad internet. </w:t>
      </w:r>
    </w:p>
    <w:p w14:paraId="7DFD6B86" w14:textId="053B7719" w:rsidR="00764F6D" w:rsidRPr="0061446C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Si possono utilizzare progetti esistenti, prelevati dalla propria chiavetta USB, ed è possibile consultare materiale cartaceo.</w:t>
      </w:r>
    </w:p>
    <w:p w14:paraId="7E12E45E" w14:textId="455FB381" w:rsidR="00764F6D" w:rsidRPr="00C27976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finalizzare il salvataggio di tutti i file (valido anche per la parte di modern architecture) e </w:t>
      </w:r>
      <w:r w:rsidRPr="00C27976">
        <w:rPr>
          <w:b/>
          <w:bCs/>
        </w:rPr>
        <w:t xml:space="preserve">copiarli nella propria area personale Z:/ </w:t>
      </w:r>
      <w:r w:rsidRPr="003F3267">
        <w:rPr>
          <w:b/>
          <w:bCs/>
          <w:u w:val="single"/>
        </w:rPr>
        <w:t>all’interno della cartella che contiene le tracce</w:t>
      </w:r>
      <w:r w:rsidRPr="00C27976">
        <w:t>. Le consegne in ritardo (con file salvati oltre l’orario massimo di consegna) non vengono considerate valide e conducono in ogni caso all’insufficienza.</w:t>
      </w:r>
    </w:p>
    <w:p w14:paraId="35CFF18B" w14:textId="7AA25B6B" w:rsidR="00764F6D" w:rsidRPr="008773FA" w:rsidRDefault="00764F6D" w:rsidP="00764F6D">
      <w:pPr>
        <w:pStyle w:val="Paragrafoelenco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>In caso non sia possibile compilare con successo il progetto consegnato, la prova sarà considerata</w:t>
      </w:r>
      <w:r>
        <w:t xml:space="preserve"> insufficiente. Si richiede di predisporre l’ambiente di debug con le watch che permettono di seguire il flusso del programma.</w:t>
      </w:r>
    </w:p>
    <w:p w14:paraId="26E529C0" w14:textId="6CEB9C2E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407F6D96" w14:textId="77777777" w:rsidR="00A74759" w:rsidRPr="00A74759" w:rsidRDefault="00A74759" w:rsidP="00F13904">
      <w:pPr>
        <w:ind w:firstLine="0"/>
      </w:pPr>
      <w:r w:rsidRPr="00A74759">
        <w:t xml:space="preserve">Sviluppare le seguenti funzionalità </w:t>
      </w:r>
      <w:r w:rsidR="00C01F02">
        <w:t>per</w:t>
      </w:r>
      <w:r w:rsidR="00325EF4">
        <w:t xml:space="preserve"> </w:t>
      </w:r>
      <w:r w:rsidR="00F05A7D">
        <w:t xml:space="preserve">la scheda LANDTIGER ed </w:t>
      </w:r>
      <w:r w:rsidR="00325EF4">
        <w:t xml:space="preserve">il </w:t>
      </w:r>
      <w:r>
        <w:t>system-on-chip LPC1768.</w:t>
      </w:r>
    </w:p>
    <w:p w14:paraId="7E6FBD7F" w14:textId="282633B9" w:rsidR="006D0E2D" w:rsidRDefault="005313EB" w:rsidP="004A23CF">
      <w:pPr>
        <w:pStyle w:val="Paragrafoelenco"/>
        <w:numPr>
          <w:ilvl w:val="0"/>
          <w:numId w:val="18"/>
        </w:numPr>
      </w:pPr>
      <w:r>
        <w:t>All’avvio del sistema, i</w:t>
      </w:r>
      <w:r w:rsidR="00697EC3">
        <w:t>l</w:t>
      </w:r>
      <w:r>
        <w:t xml:space="preserve"> </w:t>
      </w:r>
      <w:r w:rsidR="00EF7069">
        <w:t>TIMER</w:t>
      </w:r>
      <w:r w:rsidR="00CC6F83">
        <w:t>3</w:t>
      </w:r>
      <w:r w:rsidR="00EF7069">
        <w:t xml:space="preserve"> </w:t>
      </w:r>
      <w:r w:rsidR="00524DA1">
        <w:t>è</w:t>
      </w:r>
      <w:r w:rsidR="008B313E">
        <w:t xml:space="preserve"> programmat</w:t>
      </w:r>
      <w:r w:rsidR="00524DA1">
        <w:t>o</w:t>
      </w:r>
      <w:r w:rsidR="008B313E">
        <w:t xml:space="preserve"> in modo ciclico con un periodo iniziale di </w:t>
      </w:r>
      <w:r w:rsidR="00CC6F83">
        <w:t>5</w:t>
      </w:r>
      <w:r w:rsidR="00524DA1">
        <w:t>0</w:t>
      </w:r>
      <w:r w:rsidR="005C3D6B">
        <w:t xml:space="preserve"> </w:t>
      </w:r>
      <w:r w:rsidR="00935770">
        <w:t>m</w:t>
      </w:r>
      <w:r w:rsidR="005C3D6B">
        <w:t>s (</w:t>
      </w:r>
      <w:r w:rsidR="00BF229D">
        <w:t>millisecondi</w:t>
      </w:r>
      <w:r w:rsidR="005C3D6B">
        <w:t>)</w:t>
      </w:r>
      <w:r w:rsidR="006C3EF8">
        <w:t>,</w:t>
      </w:r>
      <w:r w:rsidR="00855BEB">
        <w:t xml:space="preserve"> </w:t>
      </w:r>
      <w:r>
        <w:t>e con interrupt disabilitato</w:t>
      </w:r>
      <w:r w:rsidR="008B313E">
        <w:t>.</w:t>
      </w:r>
      <w:r w:rsidRPr="005313EB">
        <w:t xml:space="preserve"> </w:t>
      </w:r>
    </w:p>
    <w:p w14:paraId="739BEE3A" w14:textId="565A9231" w:rsidR="008B313E" w:rsidRDefault="006D0E2D" w:rsidP="004A23CF">
      <w:pPr>
        <w:pStyle w:val="Paragrafoelenco"/>
        <w:numPr>
          <w:ilvl w:val="0"/>
          <w:numId w:val="18"/>
        </w:numPr>
      </w:pPr>
      <w:r>
        <w:t xml:space="preserve">Ad intervalli regolari, con una frequenza di aggiornamento di </w:t>
      </w:r>
      <w:r w:rsidR="00CC6F83">
        <w:t>6</w:t>
      </w:r>
      <w:r>
        <w:t xml:space="preserve"> Hz (</w:t>
      </w:r>
      <w:r w:rsidR="00524DA1">
        <w:t>un evento segue il</w:t>
      </w:r>
      <w:r>
        <w:t xml:space="preserve"> precedente dopo </w:t>
      </w:r>
      <w:r w:rsidR="00697EC3">
        <w:t>166</w:t>
      </w:r>
      <w:r>
        <w:t xml:space="preserve"> millisecondi)</w:t>
      </w:r>
      <w:r w:rsidR="00524DA1">
        <w:t xml:space="preserve"> il valore d</w:t>
      </w:r>
      <w:r w:rsidR="00935770">
        <w:t>el</w:t>
      </w:r>
      <w:r w:rsidR="00524DA1">
        <w:t xml:space="preserve"> TIMER</w:t>
      </w:r>
      <w:r w:rsidR="00CC6F83">
        <w:t>3</w:t>
      </w:r>
      <w:r w:rsidR="00524DA1">
        <w:t xml:space="preserve"> viene catturato e</w:t>
      </w:r>
      <w:r>
        <w:t xml:space="preserve"> g</w:t>
      </w:r>
      <w:r w:rsidR="005C3D6B">
        <w:t>li 8</w:t>
      </w:r>
      <w:r w:rsidR="005313EB">
        <w:t xml:space="preserve"> LED </w:t>
      </w:r>
      <w:r w:rsidR="00524DA1">
        <w:t xml:space="preserve">ne </w:t>
      </w:r>
      <w:r w:rsidR="005313EB">
        <w:t>riportano</w:t>
      </w:r>
      <w:r w:rsidR="00666645">
        <w:t xml:space="preserve"> </w:t>
      </w:r>
      <w:r w:rsidR="00935770">
        <w:t>il secondo byte, ovvero gl</w:t>
      </w:r>
      <w:r w:rsidR="00524DA1">
        <w:t xml:space="preserve">i 8 bit </w:t>
      </w:r>
      <w:r w:rsidR="00935770">
        <w:t>dal 8-15, con bit 0 il bit meno significativo</w:t>
      </w:r>
      <w:r w:rsidR="004A23CF">
        <w:t>.</w:t>
      </w:r>
      <w:r w:rsidR="00CC6F83">
        <w:t xml:space="preserve"> </w:t>
      </w:r>
    </w:p>
    <w:p w14:paraId="400F2600" w14:textId="59F576BC" w:rsidR="00483FAE" w:rsidRDefault="00666645" w:rsidP="007446D0">
      <w:pPr>
        <w:pStyle w:val="Paragrafoelenco"/>
        <w:numPr>
          <w:ilvl w:val="0"/>
          <w:numId w:val="18"/>
        </w:numPr>
      </w:pPr>
      <w:r>
        <w:t>Tutti</w:t>
      </w:r>
      <w:r w:rsidR="008B313E">
        <w:t xml:space="preserve"> </w:t>
      </w:r>
      <w:r w:rsidR="00524DA1">
        <w:t xml:space="preserve">i </w:t>
      </w:r>
      <w:r w:rsidR="005C3D6B">
        <w:t xml:space="preserve">valori </w:t>
      </w:r>
      <w:r w:rsidR="00524DA1">
        <w:t>completi catturati dal TIMER</w:t>
      </w:r>
      <w:r w:rsidR="00CC6F83">
        <w:t>3</w:t>
      </w:r>
      <w:r w:rsidR="00524DA1">
        <w:t xml:space="preserve"> </w:t>
      </w:r>
      <w:r w:rsidR="005C3D6B">
        <w:t>sono inoltre memorizzati in</w:t>
      </w:r>
      <w:r w:rsidR="008B313E">
        <w:t xml:space="preserve"> un buffer di </w:t>
      </w:r>
      <w:r w:rsidR="005C3D6B">
        <w:t xml:space="preserve">N </w:t>
      </w:r>
      <w:r w:rsidR="008B313E">
        <w:t>elementi</w:t>
      </w:r>
      <w:r w:rsidR="00483FAE">
        <w:t xml:space="preserve"> da </w:t>
      </w:r>
      <w:r w:rsidR="006D0E2D">
        <w:t>32</w:t>
      </w:r>
      <w:r w:rsidR="00483FAE">
        <w:t xml:space="preserve"> bit</w:t>
      </w:r>
      <w:r w:rsidR="005C3D6B">
        <w:t xml:space="preserve"> (con N </w:t>
      </w:r>
      <w:r w:rsidR="006D0E2D">
        <w:t>&lt;</w:t>
      </w:r>
      <w:r w:rsidR="00616E01">
        <w:t xml:space="preserve"> </w:t>
      </w:r>
      <w:r w:rsidR="00DD7DE9">
        <w:t>128</w:t>
      </w:r>
      <w:r w:rsidR="005C3D6B">
        <w:t>)</w:t>
      </w:r>
      <w:r w:rsidR="008B313E">
        <w:t>;</w:t>
      </w:r>
      <w:r w:rsidR="00E41DEC">
        <w:t xml:space="preserve"> l’indice del buffer</w:t>
      </w:r>
      <w:r>
        <w:t xml:space="preserve">, inizialmente </w:t>
      </w:r>
      <w:r w:rsidR="00524DA1">
        <w:t xml:space="preserve">a </w:t>
      </w:r>
      <w:r>
        <w:t>0,</w:t>
      </w:r>
      <w:r w:rsidR="00E41DEC">
        <w:t xml:space="preserve"> viene spostato di una posizione </w:t>
      </w:r>
      <w:r w:rsidR="00CC6F83">
        <w:t>a seguito</w:t>
      </w:r>
      <w:r w:rsidR="00697EC3">
        <w:t xml:space="preserve"> di</w:t>
      </w:r>
      <w:r w:rsidR="00E41DEC">
        <w:t xml:space="preserve"> ogni acquisizione</w:t>
      </w:r>
      <w:r w:rsidR="00CC6F83">
        <w:t>,</w:t>
      </w:r>
      <w:r w:rsidR="00483FAE">
        <w:t xml:space="preserve"> fino all’indice N-1; </w:t>
      </w:r>
      <w:r w:rsidR="00855BEB">
        <w:t xml:space="preserve">se </w:t>
      </w:r>
      <w:r w:rsidR="00483FAE">
        <w:t xml:space="preserve">il buffer è saturo </w:t>
      </w:r>
      <w:r w:rsidR="00524DA1">
        <w:t>non è possibile acquisire nuovi dati</w:t>
      </w:r>
      <w:r w:rsidR="00E41DEC">
        <w:t>.</w:t>
      </w:r>
      <w:r>
        <w:t xml:space="preserve"> </w:t>
      </w:r>
      <w:r w:rsidR="00CC6F83">
        <w:t>I valori nel vettore sono interpretati come valori con segno.</w:t>
      </w:r>
    </w:p>
    <w:p w14:paraId="20319C74" w14:textId="5F18DC00" w:rsidR="00325EF4" w:rsidRDefault="00E41DEC" w:rsidP="005C3D6B">
      <w:pPr>
        <w:pStyle w:val="Paragrafoelenco"/>
        <w:numPr>
          <w:ilvl w:val="0"/>
          <w:numId w:val="18"/>
        </w:numPr>
      </w:pPr>
      <w:r>
        <w:t xml:space="preserve">In qualsiasi momento, mediante la pressione del pulsante </w:t>
      </w:r>
      <w:r w:rsidR="00CC6F83">
        <w:t>INT0</w:t>
      </w:r>
      <w:r>
        <w:t xml:space="preserve">, </w:t>
      </w:r>
      <w:r w:rsidR="00483FAE">
        <w:t xml:space="preserve">è possibile sospendere il comportamento del sistema e </w:t>
      </w:r>
      <w:r w:rsidR="00325EF4">
        <w:t>lanciare la seguente funzione scritta in linguaggio ASSEMBLER</w:t>
      </w:r>
      <w:r w:rsidR="008004F4">
        <w:t>. La funzione analizza completamente</w:t>
      </w:r>
      <w:r w:rsidR="00CC6F83">
        <w:t xml:space="preserve"> il buffer</w:t>
      </w:r>
      <w:r w:rsidR="00DD7DE9">
        <w:t xml:space="preserve"> (dalla posizione 0 all</w:t>
      </w:r>
      <w:r w:rsidR="00CC6F83">
        <w:t>’ultima</w:t>
      </w:r>
      <w:r w:rsidR="00DD7DE9">
        <w:t xml:space="preserve"> posizione </w:t>
      </w:r>
      <w:r w:rsidR="00CC6F83">
        <w:t xml:space="preserve">utilizzata, ovvero al massimo </w:t>
      </w:r>
      <w:r w:rsidR="00DD7DE9">
        <w:t>N-1</w:t>
      </w:r>
      <w:r w:rsidR="00CC6F83">
        <w:t xml:space="preserve"> elementi del buffer</w:t>
      </w:r>
      <w:r w:rsidR="00DD7DE9">
        <w:t>)</w:t>
      </w:r>
      <w:r w:rsidR="008004F4">
        <w:t xml:space="preserve"> e</w:t>
      </w:r>
      <w:r w:rsidR="008C5D68">
        <w:t xml:space="preserve"> </w:t>
      </w:r>
      <w:r w:rsidR="006D0E2D">
        <w:t>restituisce la differenza tra</w:t>
      </w:r>
      <w:r>
        <w:t xml:space="preserve"> </w:t>
      </w:r>
      <w:r w:rsidR="008004F4">
        <w:t xml:space="preserve">il numero di </w:t>
      </w:r>
      <w:r w:rsidR="006D0E2D">
        <w:t>valor</w:t>
      </w:r>
      <w:r w:rsidR="00CC6F83">
        <w:t>e</w:t>
      </w:r>
      <w:r w:rsidR="006D0E2D">
        <w:t xml:space="preserve"> </w:t>
      </w:r>
      <w:r w:rsidR="00CC6F83">
        <w:t xml:space="preserve">massimo </w:t>
      </w:r>
      <w:r w:rsidR="006D0E2D">
        <w:t xml:space="preserve">e </w:t>
      </w:r>
      <w:r w:rsidR="00CC6F83">
        <w:t xml:space="preserve">minimo </w:t>
      </w:r>
      <w:r w:rsidR="006D0E2D">
        <w:t xml:space="preserve">memorizzati </w:t>
      </w:r>
      <w:r>
        <w:t>all’interno del buffer:</w:t>
      </w:r>
    </w:p>
    <w:p w14:paraId="2A4BC870" w14:textId="77777777" w:rsidR="008B029F" w:rsidRPr="00435098" w:rsidRDefault="008B029F" w:rsidP="008B029F">
      <w:pPr>
        <w:pStyle w:val="Paragrafoelenco"/>
        <w:ind w:left="1440" w:firstLine="720"/>
        <w:rPr>
          <w:rFonts w:ascii="Lucida Sans Unicode" w:hAnsi="Lucida Sans Unicode" w:cs="Lucida Sans Unicode"/>
          <w:sz w:val="12"/>
        </w:rPr>
      </w:pPr>
    </w:p>
    <w:p w14:paraId="3855304D" w14:textId="3ABA6EF6" w:rsidR="00666645" w:rsidRDefault="00CC6F83" w:rsidP="008B7B63">
      <w:pPr>
        <w:pStyle w:val="Paragrafoelenco"/>
        <w:ind w:left="1134" w:firstLine="0"/>
        <w:jc w:val="left"/>
      </w:pPr>
      <w:r>
        <w:rPr>
          <w:rFonts w:ascii="Lucida Sans Unicode" w:hAnsi="Lucida Sans Unicode" w:cs="Lucida Sans Unicode"/>
          <w:sz w:val="22"/>
        </w:rPr>
        <w:t>int</w:t>
      </w:r>
      <w:r w:rsidR="00E41DEC">
        <w:rPr>
          <w:rFonts w:ascii="Lucida Sans Unicode" w:hAnsi="Lucida Sans Unicode" w:cs="Lucida Sans Unicode"/>
          <w:sz w:val="22"/>
        </w:rPr>
        <w:t xml:space="preserve"> </w:t>
      </w:r>
      <w:r w:rsidR="00DD7DE9">
        <w:rPr>
          <w:rFonts w:ascii="Lucida Sans Unicode" w:hAnsi="Lucida Sans Unicode" w:cs="Lucida Sans Unicode"/>
          <w:sz w:val="22"/>
        </w:rPr>
        <w:t>DIFF_</w:t>
      </w:r>
      <w:r>
        <w:rPr>
          <w:rFonts w:ascii="Lucida Sans Unicode" w:hAnsi="Lucida Sans Unicode" w:cs="Lucida Sans Unicode"/>
          <w:sz w:val="22"/>
        </w:rPr>
        <w:t>MAX</w:t>
      </w:r>
      <w:r w:rsidR="00DD7DE9">
        <w:rPr>
          <w:rFonts w:ascii="Lucida Sans Unicode" w:hAnsi="Lucida Sans Unicode" w:cs="Lucida Sans Unicode"/>
          <w:sz w:val="22"/>
        </w:rPr>
        <w:t>_</w:t>
      </w:r>
      <w:r>
        <w:rPr>
          <w:rFonts w:ascii="Lucida Sans Unicode" w:hAnsi="Lucida Sans Unicode" w:cs="Lucida Sans Unicode"/>
          <w:sz w:val="22"/>
        </w:rPr>
        <w:t>MIN</w:t>
      </w:r>
      <w:r w:rsidR="00911104" w:rsidRPr="004A0742">
        <w:rPr>
          <w:rFonts w:ascii="Lucida Sans Unicode" w:hAnsi="Lucida Sans Unicode" w:cs="Lucida Sans Unicode"/>
          <w:sz w:val="22"/>
        </w:rPr>
        <w:t>(</w:t>
      </w:r>
      <w:r w:rsidR="00DD7DE9">
        <w:rPr>
          <w:rFonts w:ascii="Lucida Sans Unicode" w:hAnsi="Lucida Sans Unicode" w:cs="Lucida Sans Unicode"/>
          <w:sz w:val="22"/>
        </w:rPr>
        <w:t xml:space="preserve">int </w:t>
      </w:r>
      <w:r w:rsidR="00E41DEC">
        <w:rPr>
          <w:rFonts w:ascii="Lucida Sans Unicode" w:hAnsi="Lucida Sans Unicode" w:cs="Lucida Sans Unicode"/>
          <w:sz w:val="22"/>
        </w:rPr>
        <w:t>buffer</w:t>
      </w:r>
      <w:r w:rsidR="00911104" w:rsidRPr="004A0742">
        <w:rPr>
          <w:rFonts w:ascii="Lucida Sans Unicode" w:hAnsi="Lucida Sans Unicode" w:cs="Lucida Sans Unicode"/>
          <w:sz w:val="22"/>
        </w:rPr>
        <w:t xml:space="preserve">[], </w:t>
      </w:r>
      <w:r w:rsidR="00855BEB">
        <w:rPr>
          <w:rFonts w:ascii="Lucida Sans Unicode" w:hAnsi="Lucida Sans Unicode" w:cs="Lucida Sans Unicode"/>
          <w:sz w:val="22"/>
        </w:rPr>
        <w:t>unsigned</w:t>
      </w:r>
      <w:r w:rsidR="00855BEB" w:rsidRPr="004A0742">
        <w:rPr>
          <w:rFonts w:ascii="Lucida Sans Unicode" w:hAnsi="Lucida Sans Unicode" w:cs="Lucida Sans Unicode"/>
          <w:sz w:val="22"/>
        </w:rPr>
        <w:t xml:space="preserve"> </w:t>
      </w:r>
      <w:r w:rsidR="008004F4">
        <w:rPr>
          <w:rFonts w:ascii="Lucida Sans Unicode" w:hAnsi="Lucida Sans Unicode" w:cs="Lucida Sans Unicode"/>
          <w:sz w:val="22"/>
        </w:rPr>
        <w:t xml:space="preserve">int </w:t>
      </w:r>
      <w:r w:rsidR="000D4555">
        <w:rPr>
          <w:rFonts w:ascii="Lucida Sans Unicode" w:hAnsi="Lucida Sans Unicode" w:cs="Lucida Sans Unicode"/>
          <w:sz w:val="22"/>
        </w:rPr>
        <w:t>pos</w:t>
      </w:r>
      <w:r w:rsidR="00911104" w:rsidRPr="004A0742">
        <w:rPr>
          <w:rFonts w:ascii="Lucida Sans Unicode" w:hAnsi="Lucida Sans Unicode" w:cs="Lucida Sans Unicode"/>
          <w:sz w:val="22"/>
        </w:rPr>
        <w:t>);</w:t>
      </w:r>
      <w:r w:rsidR="004A0742" w:rsidRPr="004A0742">
        <w:br/>
      </w:r>
      <w:r w:rsidR="00666645">
        <w:t xml:space="preserve">- </w:t>
      </w:r>
      <w:r w:rsidR="004A0742" w:rsidRPr="004A0742">
        <w:t xml:space="preserve">dove </w:t>
      </w:r>
      <w:r w:rsidR="000D4555">
        <w:t>po</w:t>
      </w:r>
      <w:r w:rsidR="00935770">
        <w:t>s</w:t>
      </w:r>
      <w:r w:rsidR="004A0742" w:rsidRPr="004A0742">
        <w:t xml:space="preserve"> indica </w:t>
      </w:r>
      <w:r w:rsidR="00E41DEC">
        <w:t>l</w:t>
      </w:r>
      <w:r w:rsidR="000D4555">
        <w:t xml:space="preserve">’ultima posizione utilizzata </w:t>
      </w:r>
      <w:r w:rsidR="00E41DEC">
        <w:t>del buffer circolare</w:t>
      </w:r>
      <w:r w:rsidR="00737AB3">
        <w:t>;</w:t>
      </w:r>
    </w:p>
    <w:p w14:paraId="6A9E9397" w14:textId="205C982A" w:rsidR="00B35D56" w:rsidRDefault="00666645" w:rsidP="00524DA1">
      <w:pPr>
        <w:pStyle w:val="Paragrafoelenco"/>
        <w:ind w:left="1134" w:firstLine="0"/>
        <w:jc w:val="left"/>
      </w:pPr>
      <w:r>
        <w:t xml:space="preserve">- </w:t>
      </w:r>
      <w:r w:rsidR="00325EF4" w:rsidRPr="004A0742">
        <w:t xml:space="preserve">la funzione restituisce </w:t>
      </w:r>
      <w:r w:rsidR="00DD7DE9">
        <w:t>la differenza</w:t>
      </w:r>
      <w:r w:rsidR="00764F6D">
        <w:t xml:space="preserve"> (valore con segno, espresso in CA2)</w:t>
      </w:r>
      <w:r w:rsidR="00DD7DE9">
        <w:t xml:space="preserve"> tra </w:t>
      </w:r>
      <w:r w:rsidR="005C3D6B">
        <w:t xml:space="preserve">il </w:t>
      </w:r>
      <w:r w:rsidR="00CC6F83">
        <w:t xml:space="preserve">valore massimo e minimo </w:t>
      </w:r>
      <w:r w:rsidR="00DD7DE9">
        <w:t>memorizzati nel buffer</w:t>
      </w:r>
      <w:r>
        <w:t>;</w:t>
      </w:r>
    </w:p>
    <w:p w14:paraId="0245F624" w14:textId="77777777" w:rsidR="00666645" w:rsidRDefault="00666645" w:rsidP="0000020C">
      <w:pPr>
        <w:pStyle w:val="Paragrafoelenco"/>
        <w:ind w:left="1134" w:firstLine="0"/>
        <w:jc w:val="left"/>
      </w:pPr>
    </w:p>
    <w:p w14:paraId="51008145" w14:textId="088E20ED" w:rsidR="00F05A7D" w:rsidRDefault="000D4555" w:rsidP="0000020C">
      <w:pPr>
        <w:pStyle w:val="Paragrafoelenco"/>
        <w:ind w:firstLine="0"/>
      </w:pPr>
      <w:r>
        <w:t xml:space="preserve">Gli 8 bit </w:t>
      </w:r>
      <w:r w:rsidR="00935770">
        <w:t xml:space="preserve">meno </w:t>
      </w:r>
      <w:r>
        <w:t>significativi del</w:t>
      </w:r>
      <w:r w:rsidR="00DD7DE9">
        <w:t xml:space="preserve"> </w:t>
      </w:r>
      <w:r w:rsidR="004E21C7">
        <w:t xml:space="preserve">valore restituito </w:t>
      </w:r>
      <w:r>
        <w:t xml:space="preserve">devono </w:t>
      </w:r>
      <w:r w:rsidR="004E21C7">
        <w:t xml:space="preserve">essere </w:t>
      </w:r>
      <w:r w:rsidR="00483FAE">
        <w:t>visualizzat</w:t>
      </w:r>
      <w:r w:rsidR="00BF229D">
        <w:t>i</w:t>
      </w:r>
      <w:r w:rsidR="00483FAE">
        <w:t xml:space="preserve"> </w:t>
      </w:r>
      <w:r w:rsidR="004E21C7">
        <w:t xml:space="preserve">usando i </w:t>
      </w:r>
      <w:r w:rsidR="008C5D68">
        <w:t>LED</w:t>
      </w:r>
      <w:r w:rsidR="006D5A01">
        <w:t xml:space="preserve"> fino alla pressione di KEY1</w:t>
      </w:r>
      <w:r w:rsidR="00666645">
        <w:t>.</w:t>
      </w:r>
    </w:p>
    <w:p w14:paraId="1B6C04C5" w14:textId="612283B1" w:rsidR="00746E8A" w:rsidRPr="00435098" w:rsidRDefault="00650517" w:rsidP="00435098">
      <w:pPr>
        <w:pStyle w:val="Paragrafoelenco"/>
        <w:numPr>
          <w:ilvl w:val="0"/>
          <w:numId w:val="18"/>
        </w:numPr>
      </w:pPr>
      <w:r>
        <w:t>Una volta terminat</w:t>
      </w:r>
      <w:r w:rsidR="00F05A7D">
        <w:t xml:space="preserve">o il </w:t>
      </w:r>
      <w:r w:rsidR="00483FAE">
        <w:t>processo di visualizzazione</w:t>
      </w:r>
      <w:r w:rsidR="009F57E5">
        <w:t xml:space="preserve"> </w:t>
      </w:r>
      <w:r w:rsidR="00483FAE">
        <w:t>del risultato</w:t>
      </w:r>
      <w:r w:rsidR="009F57E5">
        <w:t xml:space="preserve"> (alla pressione di KEY1)</w:t>
      </w:r>
      <w:r w:rsidR="006D5A01">
        <w:t>, durante il quale non viene memorizzato nulla nel buffer</w:t>
      </w:r>
      <w:r w:rsidR="000D4555">
        <w:t xml:space="preserve"> e INT0 è disabilitato</w:t>
      </w:r>
      <w:r>
        <w:t>, i</w:t>
      </w:r>
      <w:r w:rsidR="008C5D68">
        <w:t xml:space="preserve">l processo </w:t>
      </w:r>
      <w:r w:rsidR="00F05A7D">
        <w:t>riprende</w:t>
      </w:r>
      <w:r w:rsidR="006D5A01">
        <w:t xml:space="preserve"> da 2)</w:t>
      </w:r>
      <w:r w:rsidR="003E3233">
        <w:t xml:space="preserve"> dopo aver</w:t>
      </w:r>
      <w:r w:rsidR="00F05A7D">
        <w:t xml:space="preserve"> </w:t>
      </w:r>
      <w:r w:rsidR="00764F6D">
        <w:t>ripuli</w:t>
      </w:r>
      <w:r w:rsidR="003E3233">
        <w:t>to</w:t>
      </w:r>
      <w:r w:rsidR="006D5A01">
        <w:t xml:space="preserve"> il buffer</w:t>
      </w:r>
      <w:r w:rsidR="003E3233">
        <w:t>; pertanto il processo riparte dall’indice 0</w:t>
      </w:r>
      <w:r w:rsidR="008C5D68">
        <w:t>.</w:t>
      </w:r>
    </w:p>
    <w:sectPr w:rsidR="00746E8A" w:rsidRPr="00435098" w:rsidSect="006D5A01">
      <w:type w:val="continuous"/>
      <w:pgSz w:w="11906" w:h="16838" w:code="9"/>
      <w:pgMar w:top="284" w:right="566" w:bottom="284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365CC" w14:textId="77777777" w:rsidR="00A347A9" w:rsidRDefault="00A347A9">
      <w:r>
        <w:separator/>
      </w:r>
    </w:p>
  </w:endnote>
  <w:endnote w:type="continuationSeparator" w:id="0">
    <w:p w14:paraId="3D852776" w14:textId="77777777" w:rsidR="00A347A9" w:rsidRDefault="00A347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C4B2" w14:textId="77777777" w:rsidR="00A347A9" w:rsidRDefault="00A347A9">
      <w:r>
        <w:separator/>
      </w:r>
    </w:p>
  </w:footnote>
  <w:footnote w:type="continuationSeparator" w:id="0">
    <w:p w14:paraId="0121BCCA" w14:textId="77777777" w:rsidR="00A347A9" w:rsidRDefault="00A347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olo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olo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olo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</w:lvl>
    <w:lvl w:ilvl="4">
      <w:start w:val="1"/>
      <w:numFmt w:val="decimal"/>
      <w:pStyle w:val="Titolo5"/>
      <w:lvlText w:val=".%5"/>
      <w:legacy w:legacy="1" w:legacySpace="144" w:legacyIndent="0"/>
      <w:lvlJc w:val="left"/>
    </w:lvl>
    <w:lvl w:ilvl="5">
      <w:start w:val="1"/>
      <w:numFmt w:val="decimal"/>
      <w:pStyle w:val="Titolo6"/>
      <w:lvlText w:val=".%5.%6"/>
      <w:legacy w:legacy="1" w:legacySpace="144" w:legacyIndent="0"/>
      <w:lvlJc w:val="left"/>
    </w:lvl>
    <w:lvl w:ilvl="6">
      <w:start w:val="1"/>
      <w:numFmt w:val="decimal"/>
      <w:pStyle w:val="Titolo7"/>
      <w:lvlText w:val=".%5.%6.%7"/>
      <w:legacy w:legacy="1" w:legacySpace="144" w:legacyIndent="0"/>
      <w:lvlJc w:val="left"/>
    </w:lvl>
    <w:lvl w:ilvl="7">
      <w:start w:val="1"/>
      <w:numFmt w:val="decimal"/>
      <w:pStyle w:val="Titolo8"/>
      <w:lvlText w:val=".%5.%6.%7.%8"/>
      <w:legacy w:legacy="1" w:legacySpace="144" w:legacyIndent="0"/>
      <w:lvlJc w:val="left"/>
    </w:lvl>
    <w:lvl w:ilvl="8">
      <w:start w:val="1"/>
      <w:numFmt w:val="decimal"/>
      <w:pStyle w:val="Titolo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5E693B9C"/>
    <w:multiLevelType w:val="hybridMultilevel"/>
    <w:tmpl w:val="9920FDB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69808964">
    <w:abstractNumId w:val="0"/>
  </w:num>
  <w:num w:numId="2" w16cid:durableId="73558588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930430015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862667123">
    <w:abstractNumId w:val="16"/>
  </w:num>
  <w:num w:numId="5" w16cid:durableId="69260856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970283578">
    <w:abstractNumId w:val="4"/>
  </w:num>
  <w:num w:numId="7" w16cid:durableId="25495265">
    <w:abstractNumId w:val="5"/>
  </w:num>
  <w:num w:numId="8" w16cid:durableId="1964533631">
    <w:abstractNumId w:val="3"/>
  </w:num>
  <w:num w:numId="9" w16cid:durableId="1147549294">
    <w:abstractNumId w:val="12"/>
  </w:num>
  <w:num w:numId="10" w16cid:durableId="71633492">
    <w:abstractNumId w:val="8"/>
  </w:num>
  <w:num w:numId="11" w16cid:durableId="1001157323">
    <w:abstractNumId w:val="6"/>
  </w:num>
  <w:num w:numId="12" w16cid:durableId="301859619">
    <w:abstractNumId w:val="7"/>
  </w:num>
  <w:num w:numId="13" w16cid:durableId="1339968985">
    <w:abstractNumId w:val="14"/>
  </w:num>
  <w:num w:numId="14" w16cid:durableId="1935891109">
    <w:abstractNumId w:val="13"/>
  </w:num>
  <w:num w:numId="15" w16cid:durableId="1154636816">
    <w:abstractNumId w:val="2"/>
  </w:num>
  <w:num w:numId="16" w16cid:durableId="744259303">
    <w:abstractNumId w:val="11"/>
  </w:num>
  <w:num w:numId="17" w16cid:durableId="1351684848">
    <w:abstractNumId w:val="17"/>
  </w:num>
  <w:num w:numId="18" w16cid:durableId="578632690">
    <w:abstractNumId w:val="15"/>
  </w:num>
  <w:num w:numId="19" w16cid:durableId="1731151692">
    <w:abstractNumId w:val="10"/>
  </w:num>
  <w:num w:numId="20" w16cid:durableId="471448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jU1NDQ1szC0MDNT0lEKTi0uzszPAykwrAUA762xkSwAAAA="/>
  </w:docVars>
  <w:rsids>
    <w:rsidRoot w:val="00401CF5"/>
    <w:rsid w:val="0000020C"/>
    <w:rsid w:val="00002990"/>
    <w:rsid w:val="000424A0"/>
    <w:rsid w:val="00057164"/>
    <w:rsid w:val="00057192"/>
    <w:rsid w:val="00062098"/>
    <w:rsid w:val="00081765"/>
    <w:rsid w:val="00096C0E"/>
    <w:rsid w:val="000D4555"/>
    <w:rsid w:val="000E02D8"/>
    <w:rsid w:val="0010573C"/>
    <w:rsid w:val="001140AC"/>
    <w:rsid w:val="00136DB2"/>
    <w:rsid w:val="001A7F67"/>
    <w:rsid w:val="001B39D8"/>
    <w:rsid w:val="001C4F96"/>
    <w:rsid w:val="001D13AC"/>
    <w:rsid w:val="00201238"/>
    <w:rsid w:val="002137E7"/>
    <w:rsid w:val="00223B86"/>
    <w:rsid w:val="002263B2"/>
    <w:rsid w:val="0026687C"/>
    <w:rsid w:val="002A198B"/>
    <w:rsid w:val="002B0685"/>
    <w:rsid w:val="002D4A3A"/>
    <w:rsid w:val="002E4819"/>
    <w:rsid w:val="002F5893"/>
    <w:rsid w:val="00303471"/>
    <w:rsid w:val="00304BE1"/>
    <w:rsid w:val="00315FDD"/>
    <w:rsid w:val="00320E35"/>
    <w:rsid w:val="00325EF4"/>
    <w:rsid w:val="00344125"/>
    <w:rsid w:val="00353CB7"/>
    <w:rsid w:val="003B2C3B"/>
    <w:rsid w:val="003C5E9F"/>
    <w:rsid w:val="003D2A42"/>
    <w:rsid w:val="003E3233"/>
    <w:rsid w:val="003F5DD2"/>
    <w:rsid w:val="00400B86"/>
    <w:rsid w:val="00401CF5"/>
    <w:rsid w:val="00403E5D"/>
    <w:rsid w:val="004166BB"/>
    <w:rsid w:val="00435098"/>
    <w:rsid w:val="004425B2"/>
    <w:rsid w:val="004440DA"/>
    <w:rsid w:val="00445C88"/>
    <w:rsid w:val="00472696"/>
    <w:rsid w:val="00475C4E"/>
    <w:rsid w:val="00483FAE"/>
    <w:rsid w:val="00496D87"/>
    <w:rsid w:val="004A0742"/>
    <w:rsid w:val="004A23CF"/>
    <w:rsid w:val="004E119F"/>
    <w:rsid w:val="004E21C7"/>
    <w:rsid w:val="004F03ED"/>
    <w:rsid w:val="004F26FE"/>
    <w:rsid w:val="00522679"/>
    <w:rsid w:val="00524DA1"/>
    <w:rsid w:val="005313EB"/>
    <w:rsid w:val="00535B9D"/>
    <w:rsid w:val="005378EA"/>
    <w:rsid w:val="0054712B"/>
    <w:rsid w:val="00587B26"/>
    <w:rsid w:val="00590EA0"/>
    <w:rsid w:val="005976E9"/>
    <w:rsid w:val="005A1C5E"/>
    <w:rsid w:val="005A60C0"/>
    <w:rsid w:val="005C3D6B"/>
    <w:rsid w:val="005D2747"/>
    <w:rsid w:val="005D6220"/>
    <w:rsid w:val="005E4973"/>
    <w:rsid w:val="00607C0E"/>
    <w:rsid w:val="0061446C"/>
    <w:rsid w:val="00615775"/>
    <w:rsid w:val="00616E01"/>
    <w:rsid w:val="00650517"/>
    <w:rsid w:val="00666645"/>
    <w:rsid w:val="00680D21"/>
    <w:rsid w:val="00693DA2"/>
    <w:rsid w:val="00697EC3"/>
    <w:rsid w:val="006A50FE"/>
    <w:rsid w:val="006B26E4"/>
    <w:rsid w:val="006B64CD"/>
    <w:rsid w:val="006B7F4A"/>
    <w:rsid w:val="006C3EF8"/>
    <w:rsid w:val="006C5122"/>
    <w:rsid w:val="006C630E"/>
    <w:rsid w:val="006C743E"/>
    <w:rsid w:val="006D0E2D"/>
    <w:rsid w:val="006D46F9"/>
    <w:rsid w:val="006D5A01"/>
    <w:rsid w:val="00737AB3"/>
    <w:rsid w:val="007446D0"/>
    <w:rsid w:val="00744E83"/>
    <w:rsid w:val="00746E8A"/>
    <w:rsid w:val="00754F7C"/>
    <w:rsid w:val="007617A9"/>
    <w:rsid w:val="00764F6D"/>
    <w:rsid w:val="00781968"/>
    <w:rsid w:val="007A3DBC"/>
    <w:rsid w:val="007B0C18"/>
    <w:rsid w:val="007C4361"/>
    <w:rsid w:val="007C6730"/>
    <w:rsid w:val="007E3691"/>
    <w:rsid w:val="007F3ABB"/>
    <w:rsid w:val="008004F4"/>
    <w:rsid w:val="00815672"/>
    <w:rsid w:val="008419DF"/>
    <w:rsid w:val="00855BEB"/>
    <w:rsid w:val="0085621C"/>
    <w:rsid w:val="008635FE"/>
    <w:rsid w:val="00870FA2"/>
    <w:rsid w:val="008773FA"/>
    <w:rsid w:val="008B01BD"/>
    <w:rsid w:val="008B029F"/>
    <w:rsid w:val="008B313E"/>
    <w:rsid w:val="008B3A76"/>
    <w:rsid w:val="008B7B63"/>
    <w:rsid w:val="008C3ECA"/>
    <w:rsid w:val="008C5D68"/>
    <w:rsid w:val="008D2C84"/>
    <w:rsid w:val="008E6DBF"/>
    <w:rsid w:val="008F48AC"/>
    <w:rsid w:val="009025BF"/>
    <w:rsid w:val="00911104"/>
    <w:rsid w:val="009263EC"/>
    <w:rsid w:val="00931548"/>
    <w:rsid w:val="00931886"/>
    <w:rsid w:val="0093440C"/>
    <w:rsid w:val="00935770"/>
    <w:rsid w:val="0096111D"/>
    <w:rsid w:val="009839FF"/>
    <w:rsid w:val="0099597E"/>
    <w:rsid w:val="009A20B3"/>
    <w:rsid w:val="009D1443"/>
    <w:rsid w:val="009F073F"/>
    <w:rsid w:val="009F57E5"/>
    <w:rsid w:val="009F6FCF"/>
    <w:rsid w:val="00A314E5"/>
    <w:rsid w:val="00A347A9"/>
    <w:rsid w:val="00A62F2D"/>
    <w:rsid w:val="00A65ECE"/>
    <w:rsid w:val="00A6649F"/>
    <w:rsid w:val="00A74759"/>
    <w:rsid w:val="00A839F8"/>
    <w:rsid w:val="00AF1ED2"/>
    <w:rsid w:val="00AF2EA5"/>
    <w:rsid w:val="00AF34E7"/>
    <w:rsid w:val="00B02C96"/>
    <w:rsid w:val="00B3209A"/>
    <w:rsid w:val="00B35D56"/>
    <w:rsid w:val="00B53F7C"/>
    <w:rsid w:val="00B57378"/>
    <w:rsid w:val="00B91960"/>
    <w:rsid w:val="00BA40FE"/>
    <w:rsid w:val="00BC2B25"/>
    <w:rsid w:val="00BD6AEF"/>
    <w:rsid w:val="00BE7BA8"/>
    <w:rsid w:val="00BF229D"/>
    <w:rsid w:val="00C01F02"/>
    <w:rsid w:val="00C03D12"/>
    <w:rsid w:val="00C14778"/>
    <w:rsid w:val="00C16733"/>
    <w:rsid w:val="00C2428D"/>
    <w:rsid w:val="00C5319A"/>
    <w:rsid w:val="00C85C3C"/>
    <w:rsid w:val="00C87786"/>
    <w:rsid w:val="00C910C8"/>
    <w:rsid w:val="00C93076"/>
    <w:rsid w:val="00CB6FA2"/>
    <w:rsid w:val="00CC6F83"/>
    <w:rsid w:val="00D47498"/>
    <w:rsid w:val="00D65750"/>
    <w:rsid w:val="00D65CF9"/>
    <w:rsid w:val="00DB769E"/>
    <w:rsid w:val="00DC6C08"/>
    <w:rsid w:val="00DD1F4D"/>
    <w:rsid w:val="00DD7DE9"/>
    <w:rsid w:val="00DE20A3"/>
    <w:rsid w:val="00E06EEF"/>
    <w:rsid w:val="00E1051A"/>
    <w:rsid w:val="00E41DEC"/>
    <w:rsid w:val="00E73536"/>
    <w:rsid w:val="00E843F8"/>
    <w:rsid w:val="00EA2E77"/>
    <w:rsid w:val="00EE2CE9"/>
    <w:rsid w:val="00EF7069"/>
    <w:rsid w:val="00F05A7D"/>
    <w:rsid w:val="00F13904"/>
    <w:rsid w:val="00F3668B"/>
    <w:rsid w:val="00F5359E"/>
    <w:rsid w:val="00F8125D"/>
    <w:rsid w:val="00FA5DD1"/>
    <w:rsid w:val="00FA68EC"/>
    <w:rsid w:val="00FD312F"/>
    <w:rsid w:val="00FE7885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71798E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pPr>
      <w:spacing w:before="120"/>
      <w:ind w:firstLine="284"/>
      <w:jc w:val="both"/>
    </w:pPr>
    <w:rPr>
      <w:sz w:val="24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Titolo2">
    <w:name w:val="heading 2"/>
    <w:basedOn w:val="Titolo1"/>
    <w:next w:val="Normale"/>
    <w:qFormat/>
    <w:pPr>
      <w:numPr>
        <w:ilvl w:val="1"/>
      </w:numPr>
      <w:outlineLvl w:val="1"/>
    </w:pPr>
    <w:rPr>
      <w:sz w:val="28"/>
    </w:rPr>
  </w:style>
  <w:style w:type="paragraph" w:styleId="Titolo3">
    <w:name w:val="heading 3"/>
    <w:basedOn w:val="Titolo2"/>
    <w:next w:val="Normale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Titolo4">
    <w:name w:val="heading 4"/>
    <w:basedOn w:val="Titolo3"/>
    <w:next w:val="Normale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Algorithm">
    <w:name w:val="Algorithm"/>
    <w:basedOn w:val="Normal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e"/>
    <w:pPr>
      <w:ind w:left="1276" w:hanging="1276"/>
    </w:pPr>
  </w:style>
  <w:style w:type="paragraph" w:styleId="Didascalia">
    <w:name w:val="caption"/>
    <w:basedOn w:val="Figure"/>
    <w:next w:val="Normale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e"/>
    <w:next w:val="Normale"/>
    <w:pPr>
      <w:spacing w:after="120"/>
      <w:ind w:left="227" w:right="227" w:firstLine="0"/>
    </w:pPr>
  </w:style>
  <w:style w:type="paragraph" w:customStyle="1" w:styleId="Empty">
    <w:name w:val="Empty"/>
    <w:basedOn w:val="Normale"/>
    <w:pPr>
      <w:ind w:firstLine="0"/>
      <w:jc w:val="left"/>
    </w:pPr>
  </w:style>
  <w:style w:type="paragraph" w:customStyle="1" w:styleId="Equation">
    <w:name w:val="Equation"/>
    <w:basedOn w:val="Normale"/>
    <w:next w:val="Normale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Didascalia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Pidipagina">
    <w:name w:val="footer"/>
    <w:basedOn w:val="Empty"/>
    <w:pPr>
      <w:tabs>
        <w:tab w:val="right" w:pos="9000"/>
      </w:tabs>
    </w:pPr>
  </w:style>
  <w:style w:type="character" w:styleId="Rimandonotaapidipagina">
    <w:name w:val="footnote reference"/>
    <w:semiHidden/>
    <w:rPr>
      <w:noProof/>
      <w:vertAlign w:val="superscript"/>
    </w:rPr>
  </w:style>
  <w:style w:type="paragraph" w:styleId="Testonotaapidipagina">
    <w:name w:val="footnote text"/>
    <w:basedOn w:val="Normale"/>
    <w:semiHidden/>
    <w:pPr>
      <w:spacing w:after="120"/>
      <w:ind w:firstLine="0"/>
    </w:pPr>
    <w:rPr>
      <w:sz w:val="22"/>
    </w:rPr>
  </w:style>
  <w:style w:type="paragraph" w:styleId="Intestazione">
    <w:name w:val="header"/>
    <w:basedOn w:val="Pidipagina"/>
  </w:style>
  <w:style w:type="paragraph" w:customStyle="1" w:styleId="NoIndent">
    <w:name w:val="NoIndent"/>
    <w:basedOn w:val="Normale"/>
    <w:pPr>
      <w:ind w:firstLine="0"/>
    </w:pPr>
  </w:style>
  <w:style w:type="paragraph" w:customStyle="1" w:styleId="TeleType">
    <w:name w:val="TeleType"/>
    <w:basedOn w:val="Normale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Sommario1">
    <w:name w:val="toc 1"/>
    <w:basedOn w:val="Normale"/>
    <w:next w:val="Normale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Sommario2">
    <w:name w:val="toc 2"/>
    <w:basedOn w:val="Sommario1"/>
    <w:next w:val="Normale"/>
    <w:semiHidden/>
    <w:pPr>
      <w:tabs>
        <w:tab w:val="left" w:pos="1980"/>
      </w:tabs>
      <w:ind w:left="1440"/>
    </w:pPr>
  </w:style>
  <w:style w:type="paragraph" w:styleId="Sommario3">
    <w:name w:val="toc 3"/>
    <w:basedOn w:val="Sommario2"/>
    <w:semiHidden/>
    <w:pPr>
      <w:tabs>
        <w:tab w:val="clear" w:pos="1980"/>
        <w:tab w:val="left" w:pos="2520"/>
      </w:tabs>
      <w:ind w:left="1800"/>
    </w:pPr>
  </w:style>
  <w:style w:type="paragraph" w:styleId="Indice9">
    <w:name w:val="index 9"/>
    <w:basedOn w:val="Normale"/>
    <w:next w:val="Normale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e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Numeropagina">
    <w:name w:val="page number"/>
    <w:basedOn w:val="Carpredefinitoparagrafo"/>
  </w:style>
  <w:style w:type="paragraph" w:customStyle="1" w:styleId="AbstractText">
    <w:name w:val="AbstractText"/>
    <w:basedOn w:val="Normale"/>
    <w:rPr>
      <w:i/>
    </w:rPr>
  </w:style>
  <w:style w:type="paragraph" w:customStyle="1" w:styleId="AbstractTitle">
    <w:name w:val="AbstractTitle"/>
    <w:basedOn w:val="Titolo"/>
    <w:next w:val="AbstractText"/>
    <w:rPr>
      <w:sz w:val="28"/>
    </w:rPr>
  </w:style>
  <w:style w:type="paragraph" w:styleId="Titolo">
    <w:name w:val="Title"/>
    <w:basedOn w:val="Empty"/>
    <w:next w:val="Normale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e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e"/>
    <w:pPr>
      <w:spacing w:before="0"/>
      <w:ind w:firstLine="0"/>
      <w:jc w:val="center"/>
    </w:pPr>
  </w:style>
  <w:style w:type="paragraph" w:customStyle="1" w:styleId="Author">
    <w:name w:val="Author"/>
    <w:basedOn w:val="Normale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ice1">
    <w:name w:val="index 1"/>
    <w:basedOn w:val="Normale"/>
    <w:next w:val="Normale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Sommario4">
    <w:name w:val="toc 4"/>
    <w:basedOn w:val="Sommario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e"/>
    <w:next w:val="Normale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e"/>
    <w:next w:val="Normale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Didascalia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e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e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Rientrocorpodeltesto">
    <w:name w:val="Body Text Indent"/>
    <w:basedOn w:val="Normale"/>
    <w:rPr>
      <w:rFonts w:ascii="Courier New" w:hAnsi="Courier New"/>
    </w:rPr>
  </w:style>
  <w:style w:type="paragraph" w:styleId="Mappadocumento">
    <w:name w:val="Document Map"/>
    <w:basedOn w:val="Normale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Testofumetto">
    <w:name w:val="Balloon Text"/>
    <w:basedOn w:val="Normale"/>
    <w:link w:val="TestofumettoCarattere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rsid w:val="001140AC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B6FA2"/>
    <w:pPr>
      <w:ind w:left="720"/>
      <w:contextualSpacing/>
    </w:pPr>
  </w:style>
  <w:style w:type="paragraph" w:styleId="Revisione">
    <w:name w:val="Revision"/>
    <w:hidden/>
    <w:uiPriority w:val="99"/>
    <w:semiHidden/>
    <w:rsid w:val="00F5359E"/>
    <w:rPr>
      <w:sz w:val="24"/>
    </w:rPr>
  </w:style>
  <w:style w:type="character" w:styleId="Rimandocommento">
    <w:name w:val="annotation reference"/>
    <w:basedOn w:val="Carpredefinitoparagrafo"/>
    <w:rsid w:val="00F05A7D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F05A7D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F05A7D"/>
  </w:style>
  <w:style w:type="paragraph" w:styleId="Soggettocommento">
    <w:name w:val="annotation subject"/>
    <w:basedOn w:val="Testocommento"/>
    <w:next w:val="Testocommento"/>
    <w:link w:val="SoggettocommentoCarattere"/>
    <w:semiHidden/>
    <w:unhideWhenUsed/>
    <w:rsid w:val="00F05A7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semiHidden/>
    <w:rsid w:val="00F05A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EC7D4-AC5F-4D4F-BAE8-997421BF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83</TotalTime>
  <Pages>1</Pages>
  <Words>480</Words>
  <Characters>2738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Simone Bugni Duch</cp:lastModifiedBy>
  <cp:revision>8</cp:revision>
  <cp:lastPrinted>2020-02-03T09:23:00Z</cp:lastPrinted>
  <dcterms:created xsi:type="dcterms:W3CDTF">2023-06-13T08:07:00Z</dcterms:created>
  <dcterms:modified xsi:type="dcterms:W3CDTF">2023-07-02T12:19:00Z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6966fe098386a4b4300769c382b5dc458c5f2890e116fd6d5763a3e2c8f5ad40</vt:lpwstr>
  </property>
</Properties>
</file>