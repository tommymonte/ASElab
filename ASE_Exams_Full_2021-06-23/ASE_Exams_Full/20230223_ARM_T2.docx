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4F50C" w14:textId="57369287" w:rsidR="00F13904" w:rsidRPr="008773FA" w:rsidRDefault="0013407B" w:rsidP="00746E8A">
      <w:pPr>
        <w:pStyle w:val="KeyTitle"/>
        <w:jc w:val="left"/>
        <w:outlineLvl w:val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5513" wp14:editId="2379B558">
                <wp:simplePos x="0" y="0"/>
                <wp:positionH relativeFrom="margin">
                  <wp:posOffset>2927350</wp:posOffset>
                </wp:positionH>
                <wp:positionV relativeFrom="margin">
                  <wp:posOffset>43180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32291" w14:textId="3D00C30E" w:rsidR="0013407B" w:rsidRPr="00E06EEF" w:rsidRDefault="0013407B" w:rsidP="0013407B">
                            <w:pPr>
                              <w:jc w:val="right"/>
                            </w:pPr>
                            <w:r w:rsidRPr="00E06EEF">
                              <w:t>Nome e Cognome_________________________</w:t>
                            </w:r>
                          </w:p>
                          <w:p w14:paraId="0AA1E4A1" w14:textId="42B23EEC" w:rsidR="0013407B" w:rsidRDefault="0013407B" w:rsidP="0013407B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_______________</w:t>
                            </w:r>
                            <w:r w:rsidRPr="00E06EEF">
                              <w:t>__________</w:t>
                            </w:r>
                            <w:r>
                              <w:t>_</w:t>
                            </w:r>
                          </w:p>
                          <w:p w14:paraId="7FCCA0B1" w14:textId="5EA03C9F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 xml:space="preserve">odice compila senza </w:t>
                            </w:r>
                            <w:proofErr w:type="gramStart"/>
                            <w:r w:rsidRPr="00066C78">
                              <w:t xml:space="preserve">errori:   </w:t>
                            </w:r>
                            <w:proofErr w:type="gramEnd"/>
                            <w:r w:rsidRPr="00066C78">
                              <w:t xml:space="preserve">           sì [</w:t>
                            </w:r>
                            <w:r w:rsidR="008C76C7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683DACF2" w14:textId="7490A165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 xml:space="preserve">l progetto in </w:t>
                            </w:r>
                            <w:proofErr w:type="gramStart"/>
                            <w:r w:rsidRPr="00066C78">
                              <w:t xml:space="preserve">emulazione:   </w:t>
                            </w:r>
                            <w:proofErr w:type="gramEnd"/>
                            <w:r w:rsidRPr="00066C78">
                              <w:t>sì [ ] no [</w:t>
                            </w:r>
                            <w:r w:rsidR="008C76C7">
                              <w:t xml:space="preserve"> </w:t>
                            </w:r>
                            <w:r w:rsidRPr="00066C78">
                              <w:t>]</w:t>
                            </w:r>
                          </w:p>
                          <w:p w14:paraId="2120A97D" w14:textId="0BD951A3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 xml:space="preserve">progetto su </w:t>
                            </w:r>
                            <w:proofErr w:type="gramStart"/>
                            <w:r w:rsidRPr="00066C78">
                              <w:t xml:space="preserve">board:   </w:t>
                            </w:r>
                            <w:proofErr w:type="gramEnd"/>
                            <w:r w:rsidRPr="00066C78">
                              <w:t xml:space="preserve">         sì [</w:t>
                            </w:r>
                            <w:r w:rsidR="008C76C7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7D12F7A0" w14:textId="2678A07E" w:rsidR="0013407B" w:rsidRPr="00066C78" w:rsidRDefault="0013407B" w:rsidP="0013407B">
                            <w:pPr>
                              <w:jc w:val="center"/>
                            </w:pPr>
                            <w:r w:rsidRPr="00066C78">
                              <w:t xml:space="preserve">L’ambiente di debug è stato </w:t>
                            </w:r>
                            <w:proofErr w:type="gramStart"/>
                            <w:r w:rsidRPr="00066C78">
                              <w:t>utilizzato :</w:t>
                            </w:r>
                            <w:proofErr w:type="gramEnd"/>
                            <w:r w:rsidRPr="00066C78">
                              <w:t xml:space="preserve"> sì [</w:t>
                            </w:r>
                            <w:r w:rsidR="008C76C7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5BB29F72" w14:textId="77777777" w:rsidR="0013407B" w:rsidRPr="006C5122" w:rsidRDefault="0013407B" w:rsidP="0013407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5513" id="Rectangle 1" o:spid="_x0000_s1026" style="position:absolute;margin-left:230.5pt;margin-top:3.4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" fillcolor="white [3201]" strokecolor="black [3200]" strokeweight="1pt">
                <v:textbox>
                  <w:txbxContent>
                    <w:p w14:paraId="3F932291" w14:textId="3D00C30E" w:rsidR="0013407B" w:rsidRPr="00E06EEF" w:rsidRDefault="0013407B" w:rsidP="0013407B">
                      <w:pPr>
                        <w:jc w:val="right"/>
                      </w:pPr>
                      <w:r w:rsidRPr="00E06EEF">
                        <w:t>Nome e Cognome_________________________</w:t>
                      </w:r>
                    </w:p>
                    <w:p w14:paraId="0AA1E4A1" w14:textId="42B23EEC" w:rsidR="0013407B" w:rsidRDefault="0013407B" w:rsidP="0013407B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>_______________</w:t>
                      </w:r>
                      <w:r w:rsidRPr="00E06EEF">
                        <w:t>__________</w:t>
                      </w:r>
                      <w:r>
                        <w:t>_</w:t>
                      </w:r>
                    </w:p>
                    <w:p w14:paraId="7FCCA0B1" w14:textId="5EA03C9F" w:rsidR="0013407B" w:rsidRPr="00066C78" w:rsidRDefault="0013407B" w:rsidP="0013407B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</w:t>
                      </w:r>
                      <w:r w:rsidR="008C76C7">
                        <w:t xml:space="preserve"> </w:t>
                      </w:r>
                      <w:r w:rsidRPr="00066C78">
                        <w:t>] no [ ]</w:t>
                      </w:r>
                    </w:p>
                    <w:p w14:paraId="683DACF2" w14:textId="7490A165" w:rsidR="0013407B" w:rsidRPr="00066C78" w:rsidRDefault="0013407B" w:rsidP="0013407B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</w:t>
                      </w:r>
                      <w:r w:rsidR="008C76C7">
                        <w:t xml:space="preserve"> </w:t>
                      </w:r>
                      <w:r w:rsidRPr="00066C78">
                        <w:t>]</w:t>
                      </w:r>
                    </w:p>
                    <w:p w14:paraId="2120A97D" w14:textId="0BD951A3" w:rsidR="0013407B" w:rsidRPr="00066C78" w:rsidRDefault="0013407B" w:rsidP="0013407B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</w:t>
                      </w:r>
                      <w:r w:rsidR="008C76C7">
                        <w:t xml:space="preserve"> </w:t>
                      </w:r>
                      <w:r w:rsidRPr="00066C78">
                        <w:t>] no [ ]</w:t>
                      </w:r>
                    </w:p>
                    <w:p w14:paraId="7D12F7A0" w14:textId="2678A07E" w:rsidR="0013407B" w:rsidRPr="00066C78" w:rsidRDefault="0013407B" w:rsidP="0013407B">
                      <w:pPr>
                        <w:jc w:val="center"/>
                      </w:pPr>
                      <w:r w:rsidRPr="00066C78">
                        <w:t>L’ambiente di debug è stato utilizzato : sì [</w:t>
                      </w:r>
                      <w:r w:rsidR="008C76C7">
                        <w:t xml:space="preserve"> </w:t>
                      </w:r>
                      <w:r w:rsidRPr="00066C78">
                        <w:t>] no [ ]</w:t>
                      </w:r>
                    </w:p>
                    <w:p w14:paraId="5BB29F72" w14:textId="77777777" w:rsidR="0013407B" w:rsidRPr="006C5122" w:rsidRDefault="0013407B" w:rsidP="0013407B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>Architetture dei Sistemi di Elaborazione</w:t>
      </w:r>
      <w:r w:rsidR="007A1B73">
        <w:t xml:space="preserve"> </w:t>
      </w:r>
      <w:r w:rsidR="003371D4">
        <w:br/>
      </w:r>
      <w:r w:rsidR="001851E4">
        <w:rPr>
          <w:sz w:val="22"/>
        </w:rPr>
        <w:t>23</w:t>
      </w:r>
      <w:r w:rsidR="00385144">
        <w:rPr>
          <w:sz w:val="22"/>
        </w:rPr>
        <w:t xml:space="preserve"> febbraio</w:t>
      </w:r>
      <w:r>
        <w:rPr>
          <w:sz w:val="22"/>
        </w:rPr>
        <w:t xml:space="preserve"> 2023</w:t>
      </w:r>
      <w:r w:rsidR="005450FA">
        <w:rPr>
          <w:sz w:val="22"/>
        </w:rPr>
        <w:t xml:space="preserve"> – </w:t>
      </w:r>
      <w:r w:rsidR="005450FA" w:rsidRPr="005450FA">
        <w:rPr>
          <w:sz w:val="22"/>
          <w:highlight w:val="yellow"/>
        </w:rPr>
        <w:t xml:space="preserve">Turno </w:t>
      </w:r>
      <w:r w:rsidR="0093771C">
        <w:rPr>
          <w:sz w:val="22"/>
        </w:rPr>
        <w:t>2</w:t>
      </w:r>
    </w:p>
    <w:p w14:paraId="5FD9850D" w14:textId="77777777" w:rsidR="0013407B" w:rsidRPr="00F13904" w:rsidRDefault="0013407B" w:rsidP="0013407B">
      <w:pP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36D2352A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394E663F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0FB55E80" w14:textId="77777777" w:rsidR="0013407B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3BF6FF49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DAC627F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294B66D9" w14:textId="77777777" w:rsidR="0013407B" w:rsidRPr="0061446C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4CB55BF6" w14:textId="77777777" w:rsidR="0013407B" w:rsidRPr="00C27976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6495D0FE" w14:textId="28194332" w:rsidR="0013407B" w:rsidRPr="008773FA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</w:t>
      </w:r>
      <w:r w:rsidRPr="0013407B">
        <w:rPr>
          <w:b/>
          <w:bCs/>
        </w:rPr>
        <w:t xml:space="preserve">Si richiede di predisporre l’ambiente di debug con le </w:t>
      </w:r>
      <w:proofErr w:type="spellStart"/>
      <w:r w:rsidRPr="0013407B">
        <w:rPr>
          <w:b/>
          <w:bCs/>
        </w:rPr>
        <w:t>watch</w:t>
      </w:r>
      <w:proofErr w:type="spellEnd"/>
      <w:r w:rsidRPr="0013407B">
        <w:rPr>
          <w:b/>
          <w:bCs/>
        </w:rPr>
        <w:t xml:space="preserve"> </w:t>
      </w:r>
      <w:r>
        <w:rPr>
          <w:b/>
          <w:bCs/>
        </w:rPr>
        <w:t xml:space="preserve">ed i </w:t>
      </w:r>
      <w:proofErr w:type="spellStart"/>
      <w:r>
        <w:rPr>
          <w:b/>
          <w:bCs/>
        </w:rPr>
        <w:t>breakpoint</w:t>
      </w:r>
      <w:proofErr w:type="spellEnd"/>
      <w:r>
        <w:rPr>
          <w:b/>
          <w:bCs/>
        </w:rPr>
        <w:t xml:space="preserve"> </w:t>
      </w:r>
      <w:r w:rsidRPr="0013407B">
        <w:rPr>
          <w:b/>
          <w:bCs/>
        </w:rPr>
        <w:t>che permett</w:t>
      </w:r>
      <w:r>
        <w:rPr>
          <w:b/>
          <w:bCs/>
        </w:rPr>
        <w:t>a</w:t>
      </w:r>
      <w:r w:rsidRPr="0013407B">
        <w:rPr>
          <w:b/>
          <w:bCs/>
        </w:rPr>
        <w:t>no di seguire il flusso del programma</w:t>
      </w:r>
      <w:r>
        <w:t>.</w:t>
      </w:r>
    </w:p>
    <w:p w14:paraId="11843403" w14:textId="77777777" w:rsidR="0013407B" w:rsidRDefault="0013407B" w:rsidP="0013407B">
      <w:pPr>
        <w:pStyle w:val="Paragrafoelenco"/>
        <w:ind w:left="426" w:firstLine="0"/>
      </w:pPr>
    </w:p>
    <w:p w14:paraId="19368E25" w14:textId="5F4B148B" w:rsidR="000424A0" w:rsidRDefault="00002990" w:rsidP="0013407B">
      <w:pPr>
        <w:pStyle w:val="Paragrafoelenco"/>
        <w:numPr>
          <w:ilvl w:val="0"/>
          <w:numId w:val="22"/>
        </w:numPr>
      </w:pPr>
      <w:r>
        <w:t xml:space="preserve">Si consideri </w:t>
      </w:r>
      <w:r w:rsidR="009A4F7D">
        <w:t>una variabil</w:t>
      </w:r>
      <w:r w:rsidR="00CE4D0F">
        <w:t>e</w:t>
      </w:r>
      <w:r w:rsidR="009A4F7D">
        <w:t xml:space="preserve"> </w:t>
      </w:r>
      <w:r w:rsidR="009A4F7D">
        <w:rPr>
          <w:b/>
          <w:bCs/>
        </w:rPr>
        <w:t>VAR</w:t>
      </w:r>
      <w:r w:rsidR="009A4F7D">
        <w:t xml:space="preserve"> </w:t>
      </w:r>
      <w:r w:rsidR="00E6456E">
        <w:t xml:space="preserve">ed un vettore </w:t>
      </w:r>
      <w:r w:rsidR="00E6456E" w:rsidRPr="00E6456E">
        <w:rPr>
          <w:b/>
          <w:bCs/>
        </w:rPr>
        <w:t>VETT</w:t>
      </w:r>
      <w:r w:rsidR="00E6456E">
        <w:t xml:space="preserve"> di N elementi, </w:t>
      </w:r>
      <w:r w:rsidR="00695464">
        <w:t>contene</w:t>
      </w:r>
      <w:r w:rsidR="00E6456E">
        <w:t>n</w:t>
      </w:r>
      <w:r w:rsidR="00695464">
        <w:t>t</w:t>
      </w:r>
      <w:r w:rsidR="00E6456E">
        <w:t>i</w:t>
      </w:r>
      <w:r w:rsidR="00695464">
        <w:t xml:space="preserve"> </w:t>
      </w:r>
      <w:r w:rsidR="000424A0">
        <w:t xml:space="preserve">valori interi </w:t>
      </w:r>
      <w:r w:rsidR="00E6456E">
        <w:t xml:space="preserve">senza </w:t>
      </w:r>
      <w:r w:rsidR="00A60D44">
        <w:t>segno</w:t>
      </w:r>
      <w:r w:rsidR="00385144">
        <w:t xml:space="preserve"> </w:t>
      </w:r>
      <w:r w:rsidR="006E6BB4">
        <w:t xml:space="preserve">espressi su </w:t>
      </w:r>
      <w:r w:rsidR="00E6456E">
        <w:t>16</w:t>
      </w:r>
      <w:r w:rsidR="006E6BB4">
        <w:t xml:space="preserve"> bit</w:t>
      </w:r>
      <w:r w:rsidR="00B634AC">
        <w:t>.</w:t>
      </w:r>
      <w:r>
        <w:t xml:space="preserve"> </w:t>
      </w:r>
      <w:r w:rsidR="00B634AC">
        <w:t xml:space="preserve">N </w:t>
      </w:r>
      <w:r w:rsidR="006E6BB4">
        <w:t xml:space="preserve">è una </w:t>
      </w:r>
      <w:r w:rsidR="00B634AC">
        <w:t>costant</w:t>
      </w:r>
      <w:r w:rsidR="006E6BB4">
        <w:t>e</w:t>
      </w:r>
      <w:r w:rsidR="00B634AC">
        <w:t xml:space="preserve"> dichiarat</w:t>
      </w:r>
      <w:r w:rsidR="006E6BB4">
        <w:t>a</w:t>
      </w:r>
      <w:r w:rsidR="00B634AC">
        <w:t xml:space="preserve"> a tempo di compilazione</w:t>
      </w:r>
      <w:r w:rsidR="00A60D44">
        <w:t xml:space="preserve">, grande a piacimento (si consiglia di debuggare con N = </w:t>
      </w:r>
      <w:r w:rsidR="00572E7E">
        <w:t>8</w:t>
      </w:r>
      <w:r w:rsidR="00B03B4C">
        <w:t xml:space="preserve"> e 9</w:t>
      </w:r>
      <w:r w:rsidR="00A60D44">
        <w:t>)</w:t>
      </w:r>
      <w:r w:rsidR="009A4F7D">
        <w:t>.</w:t>
      </w:r>
      <w:r w:rsidR="00355006">
        <w:t xml:space="preserve"> </w:t>
      </w:r>
      <w:r w:rsidR="00695464">
        <w:t>La</w:t>
      </w:r>
      <w:r w:rsidR="009A4F7D">
        <w:t xml:space="preserve"> variabile </w:t>
      </w:r>
      <w:r w:rsidR="00E6456E">
        <w:t xml:space="preserve">ed il vettore </w:t>
      </w:r>
      <w:r w:rsidR="00695464">
        <w:t>sar</w:t>
      </w:r>
      <w:r w:rsidR="00E6456E">
        <w:t>anno</w:t>
      </w:r>
      <w:r w:rsidR="00695464">
        <w:t xml:space="preserve"> dichiarat</w:t>
      </w:r>
      <w:r w:rsidR="00E6456E">
        <w:t>i</w:t>
      </w:r>
      <w:r w:rsidR="00695464">
        <w:t xml:space="preserve"> </w:t>
      </w:r>
      <w:r w:rsidR="00E6456E">
        <w:t xml:space="preserve">di tipo </w:t>
      </w:r>
      <w:proofErr w:type="spellStart"/>
      <w:r w:rsidR="00E6456E" w:rsidRPr="00E6456E">
        <w:rPr>
          <w:b/>
          <w:bCs/>
        </w:rPr>
        <w:t>unsigned</w:t>
      </w:r>
      <w:proofErr w:type="spellEnd"/>
      <w:r w:rsidR="00E6456E">
        <w:t xml:space="preserve"> </w:t>
      </w:r>
      <w:r w:rsidR="00E6456E">
        <w:rPr>
          <w:b/>
          <w:bCs/>
        </w:rPr>
        <w:t xml:space="preserve">short </w:t>
      </w:r>
      <w:proofErr w:type="spellStart"/>
      <w:r w:rsidR="00E6456E">
        <w:rPr>
          <w:b/>
          <w:bCs/>
        </w:rPr>
        <w:t>int</w:t>
      </w:r>
      <w:proofErr w:type="spellEnd"/>
      <w:r w:rsidR="00695464">
        <w:t xml:space="preserve">, con valore iniziale </w:t>
      </w:r>
      <w:r w:rsidR="009A4F7D">
        <w:t>0.</w:t>
      </w:r>
    </w:p>
    <w:p w14:paraId="295D7957" w14:textId="261EE468" w:rsidR="00385144" w:rsidRDefault="00B667FE" w:rsidP="0013407B">
      <w:pPr>
        <w:pStyle w:val="Paragrafoelenco"/>
        <w:numPr>
          <w:ilvl w:val="0"/>
          <w:numId w:val="22"/>
        </w:numPr>
        <w:ind w:left="360"/>
      </w:pPr>
      <w:r>
        <w:t>S</w:t>
      </w:r>
      <w:r w:rsidR="00325EF4">
        <w:t xml:space="preserve">i devono </w:t>
      </w:r>
      <w:r w:rsidR="00CE4D0F">
        <w:t>generare</w:t>
      </w:r>
      <w:r w:rsidR="000424A0">
        <w:t xml:space="preserve"> </w:t>
      </w:r>
      <w:r w:rsidR="00385144">
        <w:t>gli</w:t>
      </w:r>
      <w:r w:rsidR="000424A0">
        <w:t xml:space="preserve"> </w:t>
      </w:r>
      <w:r w:rsidR="00B634AC">
        <w:t>elemen</w:t>
      </w:r>
      <w:r w:rsidR="006E6BB4">
        <w:t xml:space="preserve">ti del </w:t>
      </w:r>
      <w:r w:rsidR="00355006">
        <w:t>vettore</w:t>
      </w:r>
      <w:r w:rsidR="006E6BB4">
        <w:t xml:space="preserve">, </w:t>
      </w:r>
      <w:r w:rsidR="00CE4D0F">
        <w:t xml:space="preserve">utilizzando </w:t>
      </w:r>
      <w:r w:rsidR="00E6456E">
        <w:t>TIMER3</w:t>
      </w:r>
      <w:r>
        <w:t xml:space="preserve"> e</w:t>
      </w:r>
      <w:r w:rsidR="00E6456E">
        <w:t xml:space="preserve"> </w:t>
      </w:r>
      <w:r w:rsidR="00A62B44">
        <w:t>KEY1</w:t>
      </w:r>
      <w:r w:rsidR="00385144">
        <w:t>:</w:t>
      </w:r>
    </w:p>
    <w:p w14:paraId="38AB9B2B" w14:textId="77777777" w:rsidR="00E6456E" w:rsidRDefault="009A4F7D" w:rsidP="00B03B4C">
      <w:pPr>
        <w:pStyle w:val="Paragrafoelenco"/>
        <w:numPr>
          <w:ilvl w:val="1"/>
          <w:numId w:val="22"/>
        </w:numPr>
        <w:ind w:left="709"/>
      </w:pPr>
      <w:r>
        <w:t xml:space="preserve">Quando viene </w:t>
      </w:r>
      <w:r w:rsidR="00A62B44">
        <w:t>premuto KEY1</w:t>
      </w:r>
      <w:r w:rsidR="00A60D44">
        <w:t xml:space="preserve">, </w:t>
      </w:r>
    </w:p>
    <w:p w14:paraId="3B63A3AE" w14:textId="4BF40084" w:rsidR="009A4F7D" w:rsidRDefault="00E6456E" w:rsidP="00B03B4C">
      <w:pPr>
        <w:pStyle w:val="Paragrafoelenco"/>
        <w:numPr>
          <w:ilvl w:val="2"/>
          <w:numId w:val="22"/>
        </w:numPr>
        <w:ind w:left="993"/>
      </w:pPr>
      <w:r>
        <w:t xml:space="preserve"> se KEY1 è premuto per meno di 300ms, allora il valore di </w:t>
      </w:r>
      <w:r w:rsidR="00A60D44">
        <w:t>VAR viene incrementat</w:t>
      </w:r>
      <w:r>
        <w:t>o</w:t>
      </w:r>
      <w:r w:rsidR="00A60D44">
        <w:t xml:space="preserve"> di </w:t>
      </w:r>
      <w:r>
        <w:t>una unità</w:t>
      </w:r>
      <w:r w:rsidR="00695464">
        <w:t xml:space="preserve"> </w:t>
      </w:r>
    </w:p>
    <w:p w14:paraId="756EFE66" w14:textId="49AEC009" w:rsidR="00E6456E" w:rsidRDefault="00E6456E" w:rsidP="00B03B4C">
      <w:pPr>
        <w:pStyle w:val="Paragrafoelenco"/>
        <w:numPr>
          <w:ilvl w:val="2"/>
          <w:numId w:val="22"/>
        </w:numPr>
        <w:ind w:left="993"/>
      </w:pPr>
      <w:r>
        <w:t xml:space="preserve"> se KEY1 viene premuto per un tempo maggiore, il corrente valore di VAR viene moltiplicato per </w:t>
      </w:r>
      <w:r w:rsidR="00B03B4C">
        <w:t>DUE</w:t>
      </w:r>
      <w:r>
        <w:t xml:space="preserve"> ogni 300ms di pressione</w:t>
      </w:r>
    </w:p>
    <w:p w14:paraId="05C7391B" w14:textId="373ECEA9" w:rsidR="00E6456E" w:rsidRDefault="00E6456E" w:rsidP="00B03B4C">
      <w:pPr>
        <w:pStyle w:val="Paragrafoelenco"/>
        <w:numPr>
          <w:ilvl w:val="1"/>
          <w:numId w:val="22"/>
        </w:numPr>
        <w:ind w:left="709"/>
      </w:pPr>
      <w:r>
        <w:t xml:space="preserve">Il TIMER3 deve essere programmato in modo da scatenare una interruzione ogni </w:t>
      </w:r>
      <w:r w:rsidR="001D4D05">
        <w:t>10</w:t>
      </w:r>
      <w:r>
        <w:t xml:space="preserve"> secondi</w:t>
      </w:r>
    </w:p>
    <w:p w14:paraId="137A2631" w14:textId="28E0C2DA" w:rsidR="00E6456E" w:rsidRDefault="00E15083" w:rsidP="00B03B4C">
      <w:pPr>
        <w:pStyle w:val="Paragrafoelenco"/>
        <w:numPr>
          <w:ilvl w:val="2"/>
          <w:numId w:val="22"/>
        </w:numPr>
        <w:ind w:left="993"/>
      </w:pPr>
      <w:r>
        <w:t xml:space="preserve"> </w:t>
      </w:r>
      <w:r w:rsidR="00E6456E">
        <w:t>Allo scadere di tale conteggio, il valore di VAR viene copiato nella prima posizione libera di VETT</w:t>
      </w:r>
    </w:p>
    <w:p w14:paraId="4B17A883" w14:textId="275DFBF8" w:rsidR="00E15083" w:rsidRDefault="00E15083" w:rsidP="00B03B4C">
      <w:pPr>
        <w:pStyle w:val="Paragrafoelenco"/>
        <w:numPr>
          <w:ilvl w:val="2"/>
          <w:numId w:val="22"/>
        </w:numPr>
        <w:ind w:left="993"/>
      </w:pPr>
      <w:r>
        <w:t xml:space="preserve"> Ad ogni nuovo inserimento in VETT, viene lanciata la seguente funzione </w:t>
      </w:r>
      <w:proofErr w:type="spellStart"/>
      <w:r>
        <w:t>assembler</w:t>
      </w:r>
      <w:proofErr w:type="spellEnd"/>
      <w:r w:rsidR="00B03B4C">
        <w:t>.</w:t>
      </w:r>
    </w:p>
    <w:p w14:paraId="451CB703" w14:textId="213081AF" w:rsidR="00E15083" w:rsidRDefault="00B03B4C" w:rsidP="002749BC">
      <w:pPr>
        <w:pStyle w:val="Paragrafoelenco"/>
        <w:numPr>
          <w:ilvl w:val="2"/>
          <w:numId w:val="22"/>
        </w:numPr>
        <w:ind w:left="993"/>
      </w:pPr>
      <w:r>
        <w:t xml:space="preserve"> Quando VETT satura, la funzione viene lanciata normalmente e VETT viene “svuotato” immediatamente dopo. </w:t>
      </w:r>
      <w:r w:rsidR="00D26A3B">
        <w:t>Dalla successiva iterazione, VETT sarà riempito da capo.</w:t>
      </w:r>
    </w:p>
    <w:p w14:paraId="2BB21C79" w14:textId="7ABF4360" w:rsidR="00E15083" w:rsidRPr="001D4D05" w:rsidRDefault="00E15083" w:rsidP="001D4D05">
      <w:pPr>
        <w:jc w:val="left"/>
        <w:rPr>
          <w:b/>
          <w:lang w:val="en-GB"/>
        </w:rPr>
      </w:pPr>
      <w:r w:rsidRPr="001D4D05">
        <w:rPr>
          <w:rFonts w:ascii="Lucida Sans Unicode" w:hAnsi="Lucida Sans Unicode" w:cs="Lucida Sans Unicode"/>
          <w:b/>
          <w:sz w:val="22"/>
          <w:lang w:val="en-GB"/>
        </w:rPr>
        <w:t xml:space="preserve">unsigned int </w:t>
      </w:r>
      <w:proofErr w:type="spellStart"/>
      <w:r w:rsidRPr="001D4D05">
        <w:rPr>
          <w:rFonts w:ascii="Lucida Sans Unicode" w:hAnsi="Lucida Sans Unicode" w:cs="Lucida Sans Unicode"/>
          <w:b/>
          <w:sz w:val="22"/>
          <w:lang w:val="en-GB"/>
        </w:rPr>
        <w:t>concat_</w:t>
      </w:r>
      <w:proofErr w:type="gramStart"/>
      <w:r w:rsidR="00D26A3B">
        <w:rPr>
          <w:rFonts w:ascii="Lucida Sans Unicode" w:hAnsi="Lucida Sans Unicode" w:cs="Lucida Sans Unicode"/>
          <w:b/>
          <w:sz w:val="22"/>
          <w:lang w:val="en-GB"/>
        </w:rPr>
        <w:t>sum</w:t>
      </w:r>
      <w:proofErr w:type="spellEnd"/>
      <w:r w:rsidRPr="001D4D05">
        <w:rPr>
          <w:rFonts w:ascii="Lucida Sans Unicode" w:hAnsi="Lucida Sans Unicode" w:cs="Lucida Sans Unicode"/>
          <w:b/>
          <w:sz w:val="22"/>
          <w:lang w:val="en-GB"/>
        </w:rPr>
        <w:t>(</w:t>
      </w:r>
      <w:proofErr w:type="gramEnd"/>
      <w:r w:rsidRPr="001D4D05">
        <w:rPr>
          <w:rFonts w:ascii="Lucida Sans Unicode" w:hAnsi="Lucida Sans Unicode" w:cs="Lucida Sans Unicode"/>
          <w:b/>
          <w:sz w:val="22"/>
          <w:lang w:val="en-GB"/>
        </w:rPr>
        <w:t>unsigned short int VETT[], unsigned int dim, char*</w:t>
      </w:r>
      <w:r w:rsidR="001D4D05">
        <w:rPr>
          <w:rFonts w:ascii="Lucida Sans Unicode" w:hAnsi="Lucida Sans Unicode" w:cs="Lucida Sans Unicode"/>
          <w:b/>
          <w:sz w:val="22"/>
          <w:lang w:val="en-GB"/>
        </w:rPr>
        <w:t xml:space="preserve"> alarm</w:t>
      </w:r>
      <w:r w:rsidRPr="001D4D05">
        <w:rPr>
          <w:rFonts w:ascii="Lucida Sans Unicode" w:hAnsi="Lucida Sans Unicode" w:cs="Lucida Sans Unicode"/>
          <w:b/>
          <w:sz w:val="22"/>
          <w:lang w:val="en-GB"/>
        </w:rPr>
        <w:t>);</w:t>
      </w:r>
    </w:p>
    <w:p w14:paraId="036576EF" w14:textId="69D99368" w:rsidR="00A62B44" w:rsidRDefault="00E15083" w:rsidP="00B03B4C">
      <w:pPr>
        <w:ind w:firstLine="0"/>
      </w:pPr>
      <w:r w:rsidRPr="00E15083">
        <w:t xml:space="preserve">La funzione deve </w:t>
      </w:r>
      <w:r w:rsidR="002749BC">
        <w:t>restituire</w:t>
      </w:r>
      <w:r w:rsidR="001D4D05">
        <w:t xml:space="preserve"> la </w:t>
      </w:r>
      <w:r w:rsidR="00B667FE">
        <w:t xml:space="preserve">somma </w:t>
      </w:r>
      <w:r w:rsidR="001D4D05">
        <w:t>su 32bit di valori creati a partire da VETT</w:t>
      </w:r>
      <w:r w:rsidR="001D4D05" w:rsidRPr="00E15083">
        <w:t xml:space="preserve"> </w:t>
      </w:r>
      <w:r w:rsidRPr="00E15083">
        <w:t>concatena</w:t>
      </w:r>
      <w:r w:rsidR="001D4D05">
        <w:t>ndo</w:t>
      </w:r>
      <w:r w:rsidRPr="00E15083">
        <w:t xml:space="preserve"> e</w:t>
      </w:r>
      <w:r>
        <w:t>lementi consecutivi</w:t>
      </w:r>
      <w:r w:rsidR="001D4D05">
        <w:t xml:space="preserve"> per</w:t>
      </w:r>
      <w:r>
        <w:t xml:space="preserve"> crea</w:t>
      </w:r>
      <w:r w:rsidR="001D4D05">
        <w:t>re</w:t>
      </w:r>
      <w:r>
        <w:t xml:space="preserve"> numeri su 32 bit. Esempio: </w:t>
      </w:r>
      <w:proofErr w:type="gramStart"/>
      <w:r>
        <w:t>VETT[</w:t>
      </w:r>
      <w:proofErr w:type="gramEnd"/>
      <w:r>
        <w:t>0] concatenato a VETT[1] crea un elemento, VETT[2] concatenato a VETT[3] crea un elemento, in generale VETT[i] concatenato a VETT[i+1] crea un elemento (dove i è un numero pari).</w:t>
      </w:r>
      <w:r w:rsidR="00D26A3B">
        <w:t xml:space="preserve"> I valori creati devono essere sommati</w:t>
      </w:r>
      <w:r w:rsidR="002749BC">
        <w:t xml:space="preserve"> e restituita</w:t>
      </w:r>
      <w:r w:rsidR="00D26A3B">
        <w:t>.</w:t>
      </w:r>
      <w:r w:rsidR="001D4D05">
        <w:t xml:space="preserve"> Qualora il numero di elementi memorizzati in VETT fosse dispari, allora l’elemento mancante sarà sostituito con 0x0000. L’argomento </w:t>
      </w:r>
      <w:proofErr w:type="spellStart"/>
      <w:r w:rsidR="001D4D05">
        <w:t>alarm</w:t>
      </w:r>
      <w:proofErr w:type="spellEnd"/>
      <w:r w:rsidR="001D4D05">
        <w:t xml:space="preserve"> restituisce indirettamente 0 se non si registra nessuna situazione di overflow, -1 qualora </w:t>
      </w:r>
      <w:proofErr w:type="gramStart"/>
      <w:r w:rsidR="001D4D05">
        <w:t xml:space="preserve">si </w:t>
      </w:r>
      <w:r w:rsidR="00B667FE">
        <w:t>ci</w:t>
      </w:r>
      <w:proofErr w:type="gramEnd"/>
      <w:r w:rsidR="00B667FE">
        <w:t xml:space="preserve"> sia overflow.</w:t>
      </w:r>
    </w:p>
    <w:p w14:paraId="3F576A81" w14:textId="77777777" w:rsidR="008E62E1" w:rsidRDefault="00C11F63" w:rsidP="0013407B">
      <w:pPr>
        <w:pStyle w:val="Paragrafoelenco"/>
        <w:numPr>
          <w:ilvl w:val="0"/>
          <w:numId w:val="22"/>
        </w:numPr>
        <w:spacing w:before="360"/>
        <w:ind w:left="425" w:hanging="357"/>
      </w:pPr>
      <w:r>
        <w:t>I</w:t>
      </w:r>
      <w:r w:rsidR="004E21C7">
        <w:t xml:space="preserve">l valore </w:t>
      </w:r>
      <w:r w:rsidR="006551E1">
        <w:t>risultato</w:t>
      </w:r>
      <w:r w:rsidR="004E21C7" w:rsidRPr="00CA3A91">
        <w:rPr>
          <w:b/>
        </w:rPr>
        <w:t xml:space="preserve"> </w:t>
      </w:r>
      <w:r w:rsidR="004E21C7">
        <w:t>deve essere presentato</w:t>
      </w:r>
      <w:r w:rsidR="005D2747">
        <w:t xml:space="preserve"> </w:t>
      </w:r>
      <w:r w:rsidR="004E21C7">
        <w:t xml:space="preserve">usando </w:t>
      </w:r>
      <w:r w:rsidR="00CA3A91">
        <w:t>tutti i</w:t>
      </w:r>
      <w:r w:rsidR="004E21C7">
        <w:t xml:space="preserve"> </w:t>
      </w:r>
      <w:r w:rsidR="008C5D68">
        <w:t>LED</w:t>
      </w:r>
      <w:r w:rsidR="006551E1">
        <w:t xml:space="preserve">. </w:t>
      </w:r>
    </w:p>
    <w:p w14:paraId="0DEDB91A" w14:textId="72316F81" w:rsidR="008E62E1" w:rsidRDefault="008E62E1" w:rsidP="00B03B4C">
      <w:pPr>
        <w:pStyle w:val="Paragrafoelenco"/>
        <w:numPr>
          <w:ilvl w:val="1"/>
          <w:numId w:val="22"/>
        </w:numPr>
        <w:spacing w:before="360"/>
        <w:ind w:left="709"/>
      </w:pPr>
      <w:r>
        <w:t xml:space="preserve">Se </w:t>
      </w:r>
      <w:proofErr w:type="spellStart"/>
      <w:r>
        <w:t>alarm</w:t>
      </w:r>
      <w:proofErr w:type="spellEnd"/>
      <w:r>
        <w:t xml:space="preserve"> = </w:t>
      </w:r>
      <w:r w:rsidR="00B667FE">
        <w:t>0</w:t>
      </w:r>
      <w:r>
        <w:t>, allora i</w:t>
      </w:r>
      <w:r w:rsidR="00B667FE">
        <w:t>l contenuto dei bit 4÷11</w:t>
      </w:r>
      <w:r w:rsidR="00B03B4C">
        <w:t xml:space="preserve"> (</w:t>
      </w:r>
      <w:proofErr w:type="spellStart"/>
      <w:r w:rsidR="00B03B4C">
        <w:t>little</w:t>
      </w:r>
      <w:proofErr w:type="spellEnd"/>
      <w:r w:rsidR="00B03B4C">
        <w:t xml:space="preserve"> </w:t>
      </w:r>
      <w:proofErr w:type="spellStart"/>
      <w:r w:rsidR="00B03B4C">
        <w:t>endian</w:t>
      </w:r>
      <w:proofErr w:type="spellEnd"/>
      <w:r w:rsidR="00B03B4C">
        <w:t>)</w:t>
      </w:r>
      <w:r>
        <w:t xml:space="preserve"> </w:t>
      </w:r>
      <w:r w:rsidR="00B667FE">
        <w:t xml:space="preserve">del </w:t>
      </w:r>
      <w:r>
        <w:t xml:space="preserve">risultato della funzione viene mostrato </w:t>
      </w:r>
      <w:r w:rsidR="00B667FE">
        <w:t xml:space="preserve">fisso </w:t>
      </w:r>
      <w:r>
        <w:t xml:space="preserve">in valore binario sui </w:t>
      </w:r>
      <w:r w:rsidR="00B667FE">
        <w:t>LED</w:t>
      </w:r>
    </w:p>
    <w:p w14:paraId="2ED9D492" w14:textId="2A2A3A94" w:rsidR="00CA3A91" w:rsidRDefault="008E62E1" w:rsidP="00B03B4C">
      <w:pPr>
        <w:pStyle w:val="Paragrafoelenco"/>
        <w:numPr>
          <w:ilvl w:val="1"/>
          <w:numId w:val="22"/>
        </w:numPr>
        <w:spacing w:before="360"/>
        <w:ind w:left="709"/>
      </w:pPr>
      <w:r w:rsidRPr="008E62E1">
        <w:t xml:space="preserve">Se </w:t>
      </w:r>
      <w:proofErr w:type="spellStart"/>
      <w:r w:rsidRPr="008E62E1">
        <w:t>alarm</w:t>
      </w:r>
      <w:proofErr w:type="spellEnd"/>
      <w:r w:rsidRPr="008E62E1">
        <w:t xml:space="preserve"> = -1, allora </w:t>
      </w:r>
      <w:proofErr w:type="gramStart"/>
      <w:r w:rsidRPr="008E62E1">
        <w:t xml:space="preserve">i </w:t>
      </w:r>
      <w:r w:rsidR="00B667FE">
        <w:t>tutti</w:t>
      </w:r>
      <w:proofErr w:type="gramEnd"/>
      <w:r w:rsidR="00B667FE">
        <w:t xml:space="preserve"> i </w:t>
      </w:r>
      <w:r w:rsidRPr="008E62E1">
        <w:t xml:space="preserve">led </w:t>
      </w:r>
      <w:r w:rsidR="00215740">
        <w:t xml:space="preserve">si </w:t>
      </w:r>
      <w:r w:rsidR="00B667FE">
        <w:t xml:space="preserve">lampeggeranno </w:t>
      </w:r>
      <w:r w:rsidR="00215740">
        <w:t xml:space="preserve">con </w:t>
      </w:r>
      <w:r>
        <w:t xml:space="preserve">un </w:t>
      </w:r>
      <w:r w:rsidR="00B667FE">
        <w:t xml:space="preserve">periodo </w:t>
      </w:r>
      <w:r>
        <w:t xml:space="preserve">di </w:t>
      </w:r>
      <w:r w:rsidR="00B667FE">
        <w:t>0,5 secondi</w:t>
      </w:r>
      <w:r w:rsidR="006551E1">
        <w:t xml:space="preserve">. </w:t>
      </w:r>
    </w:p>
    <w:p w14:paraId="03918766" w14:textId="71C1F40B" w:rsidR="00746E8A" w:rsidRPr="00435098" w:rsidRDefault="00215740" w:rsidP="00B03B4C">
      <w:pPr>
        <w:pStyle w:val="Paragrafoelenco"/>
        <w:numPr>
          <w:ilvl w:val="0"/>
          <w:numId w:val="22"/>
        </w:numPr>
      </w:pPr>
      <w:r>
        <w:t xml:space="preserve">L’output deve essere mostrato </w:t>
      </w:r>
      <w:r w:rsidR="00B667FE">
        <w:t xml:space="preserve">fino alla successiva esecuzione della funzione </w:t>
      </w:r>
      <w:proofErr w:type="spellStart"/>
      <w:r w:rsidR="00B667FE">
        <w:t>assembler</w:t>
      </w:r>
      <w:proofErr w:type="spellEnd"/>
      <w:r w:rsidR="008C5D68">
        <w:t>.</w:t>
      </w:r>
      <w:r w:rsidR="00B667FE">
        <w:t xml:space="preserve"> Durante la visualizzazione del risultato, è possibile operare KEY1 per produrre un nuovo elemento di VETT</w:t>
      </w:r>
      <w:r w:rsidR="00B03B4C">
        <w:t>, dopo aver azzerato il valore di VAR.</w:t>
      </w:r>
    </w:p>
    <w:sectPr w:rsidR="00746E8A" w:rsidRPr="00435098" w:rsidSect="003371D4">
      <w:type w:val="continuous"/>
      <w:pgSz w:w="11906" w:h="16838" w:code="9"/>
      <w:pgMar w:top="284" w:right="566" w:bottom="42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C77F4" w14:textId="77777777" w:rsidR="00AD22C2" w:rsidRDefault="00AD22C2">
      <w:r>
        <w:separator/>
      </w:r>
    </w:p>
  </w:endnote>
  <w:endnote w:type="continuationSeparator" w:id="0">
    <w:p w14:paraId="2C315ACC" w14:textId="77777777" w:rsidR="00AD22C2" w:rsidRDefault="00AD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93034" w14:textId="77777777" w:rsidR="00AD22C2" w:rsidRDefault="00AD22C2">
      <w:r>
        <w:separator/>
      </w:r>
    </w:p>
  </w:footnote>
  <w:footnote w:type="continuationSeparator" w:id="0">
    <w:p w14:paraId="7C9FDC52" w14:textId="77777777" w:rsidR="00AD22C2" w:rsidRDefault="00AD2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C1662"/>
    <w:multiLevelType w:val="hybridMultilevel"/>
    <w:tmpl w:val="2098BB68"/>
    <w:lvl w:ilvl="0" w:tplc="75C68EA6">
      <w:numFmt w:val="bullet"/>
      <w:lvlText w:val="-"/>
      <w:lvlJc w:val="left"/>
      <w:pPr>
        <w:ind w:left="1851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5" w15:restartNumberingAfterBreak="0">
    <w:nsid w:val="3CAC4067"/>
    <w:multiLevelType w:val="hybridMultilevel"/>
    <w:tmpl w:val="EC4E1C6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A35746D"/>
    <w:multiLevelType w:val="hybridMultilevel"/>
    <w:tmpl w:val="9920FDB4"/>
    <w:lvl w:ilvl="0" w:tplc="FFFFFFFF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3B20C5"/>
    <w:multiLevelType w:val="hybridMultilevel"/>
    <w:tmpl w:val="C87E09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407738">
    <w:abstractNumId w:val="0"/>
  </w:num>
  <w:num w:numId="2" w16cid:durableId="32521271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19962929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719593283">
    <w:abstractNumId w:val="19"/>
  </w:num>
  <w:num w:numId="5" w16cid:durableId="101635111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332101097">
    <w:abstractNumId w:val="4"/>
  </w:num>
  <w:num w:numId="7" w16cid:durableId="1897203342">
    <w:abstractNumId w:val="5"/>
  </w:num>
  <w:num w:numId="8" w16cid:durableId="1391003943">
    <w:abstractNumId w:val="3"/>
  </w:num>
  <w:num w:numId="9" w16cid:durableId="2066490281">
    <w:abstractNumId w:val="12"/>
  </w:num>
  <w:num w:numId="10" w16cid:durableId="111367323">
    <w:abstractNumId w:val="8"/>
  </w:num>
  <w:num w:numId="11" w16cid:durableId="673992905">
    <w:abstractNumId w:val="6"/>
  </w:num>
  <w:num w:numId="12" w16cid:durableId="1642156408">
    <w:abstractNumId w:val="7"/>
  </w:num>
  <w:num w:numId="13" w16cid:durableId="771583010">
    <w:abstractNumId w:val="16"/>
  </w:num>
  <w:num w:numId="14" w16cid:durableId="1400712614">
    <w:abstractNumId w:val="13"/>
  </w:num>
  <w:num w:numId="15" w16cid:durableId="1574699279">
    <w:abstractNumId w:val="2"/>
  </w:num>
  <w:num w:numId="16" w16cid:durableId="1348478526">
    <w:abstractNumId w:val="11"/>
  </w:num>
  <w:num w:numId="17" w16cid:durableId="854080984">
    <w:abstractNumId w:val="20"/>
  </w:num>
  <w:num w:numId="18" w16cid:durableId="655378430">
    <w:abstractNumId w:val="18"/>
  </w:num>
  <w:num w:numId="19" w16cid:durableId="189877105">
    <w:abstractNumId w:val="10"/>
  </w:num>
  <w:num w:numId="20" w16cid:durableId="1956984759">
    <w:abstractNumId w:val="9"/>
  </w:num>
  <w:num w:numId="21" w16cid:durableId="357585943">
    <w:abstractNumId w:val="14"/>
  </w:num>
  <w:num w:numId="22" w16cid:durableId="994534769">
    <w:abstractNumId w:val="17"/>
  </w:num>
  <w:num w:numId="23" w16cid:durableId="2021464146">
    <w:abstractNumId w:val="21"/>
  </w:num>
  <w:num w:numId="24" w16cid:durableId="9994302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TE3N7C0NLI0MLNQ0lEKTi0uzszPAykwqQUA2F3y4ywAAAA="/>
  </w:docVars>
  <w:rsids>
    <w:rsidRoot w:val="00401CF5"/>
    <w:rsid w:val="00002990"/>
    <w:rsid w:val="000424A0"/>
    <w:rsid w:val="00057164"/>
    <w:rsid w:val="00057192"/>
    <w:rsid w:val="00062098"/>
    <w:rsid w:val="00070F0A"/>
    <w:rsid w:val="00081765"/>
    <w:rsid w:val="00084C38"/>
    <w:rsid w:val="00096C0E"/>
    <w:rsid w:val="000B795B"/>
    <w:rsid w:val="000E02D8"/>
    <w:rsid w:val="0010573C"/>
    <w:rsid w:val="001140AC"/>
    <w:rsid w:val="0013407B"/>
    <w:rsid w:val="00136DB2"/>
    <w:rsid w:val="00167BE5"/>
    <w:rsid w:val="001851E4"/>
    <w:rsid w:val="001A7F67"/>
    <w:rsid w:val="001B39D8"/>
    <w:rsid w:val="001C4F96"/>
    <w:rsid w:val="001D4D05"/>
    <w:rsid w:val="002137E7"/>
    <w:rsid w:val="00215740"/>
    <w:rsid w:val="00223B86"/>
    <w:rsid w:val="002263B2"/>
    <w:rsid w:val="0023144A"/>
    <w:rsid w:val="00273BA9"/>
    <w:rsid w:val="002749BC"/>
    <w:rsid w:val="002B0685"/>
    <w:rsid w:val="002D4A3A"/>
    <w:rsid w:val="002E4819"/>
    <w:rsid w:val="002F5893"/>
    <w:rsid w:val="002F6EBB"/>
    <w:rsid w:val="00307D2E"/>
    <w:rsid w:val="00315FDD"/>
    <w:rsid w:val="00320E35"/>
    <w:rsid w:val="00325EF4"/>
    <w:rsid w:val="003371D4"/>
    <w:rsid w:val="00353CB7"/>
    <w:rsid w:val="00355006"/>
    <w:rsid w:val="00383369"/>
    <w:rsid w:val="00385144"/>
    <w:rsid w:val="003B2C3B"/>
    <w:rsid w:val="003C2EB0"/>
    <w:rsid w:val="003C5E9F"/>
    <w:rsid w:val="003D2A42"/>
    <w:rsid w:val="003F5DD2"/>
    <w:rsid w:val="00400B86"/>
    <w:rsid w:val="00401CF5"/>
    <w:rsid w:val="00403E5D"/>
    <w:rsid w:val="004166BB"/>
    <w:rsid w:val="00427662"/>
    <w:rsid w:val="00435098"/>
    <w:rsid w:val="004425B2"/>
    <w:rsid w:val="00472696"/>
    <w:rsid w:val="00475C4E"/>
    <w:rsid w:val="00496D87"/>
    <w:rsid w:val="004A0742"/>
    <w:rsid w:val="004E21C7"/>
    <w:rsid w:val="004F03ED"/>
    <w:rsid w:val="004F26FE"/>
    <w:rsid w:val="00522679"/>
    <w:rsid w:val="005333CB"/>
    <w:rsid w:val="00535B9D"/>
    <w:rsid w:val="005378EA"/>
    <w:rsid w:val="005450FA"/>
    <w:rsid w:val="0054712B"/>
    <w:rsid w:val="00572E7E"/>
    <w:rsid w:val="00577C9F"/>
    <w:rsid w:val="00587B26"/>
    <w:rsid w:val="00590EA0"/>
    <w:rsid w:val="005A1C5E"/>
    <w:rsid w:val="005D198A"/>
    <w:rsid w:val="005D2747"/>
    <w:rsid w:val="005D6220"/>
    <w:rsid w:val="005E4973"/>
    <w:rsid w:val="00607C0E"/>
    <w:rsid w:val="0061446C"/>
    <w:rsid w:val="00615775"/>
    <w:rsid w:val="006228C2"/>
    <w:rsid w:val="00650517"/>
    <w:rsid w:val="006551E1"/>
    <w:rsid w:val="00680D21"/>
    <w:rsid w:val="0069393B"/>
    <w:rsid w:val="00695464"/>
    <w:rsid w:val="006A50FE"/>
    <w:rsid w:val="006B26E4"/>
    <w:rsid w:val="006B64CD"/>
    <w:rsid w:val="006C5122"/>
    <w:rsid w:val="006C743E"/>
    <w:rsid w:val="006D46F9"/>
    <w:rsid w:val="006E6BB4"/>
    <w:rsid w:val="007446D0"/>
    <w:rsid w:val="00746E8A"/>
    <w:rsid w:val="00754F7C"/>
    <w:rsid w:val="007617A9"/>
    <w:rsid w:val="00781968"/>
    <w:rsid w:val="007A1B73"/>
    <w:rsid w:val="007A3DBC"/>
    <w:rsid w:val="007B0C18"/>
    <w:rsid w:val="007C4361"/>
    <w:rsid w:val="007C6730"/>
    <w:rsid w:val="007E3691"/>
    <w:rsid w:val="007F3ABB"/>
    <w:rsid w:val="008116D4"/>
    <w:rsid w:val="00815672"/>
    <w:rsid w:val="008419DF"/>
    <w:rsid w:val="0085621C"/>
    <w:rsid w:val="008635FE"/>
    <w:rsid w:val="00867FE7"/>
    <w:rsid w:val="00870FA2"/>
    <w:rsid w:val="008773FA"/>
    <w:rsid w:val="008B029F"/>
    <w:rsid w:val="008B3A76"/>
    <w:rsid w:val="008B7B63"/>
    <w:rsid w:val="008C3ECA"/>
    <w:rsid w:val="008C5D68"/>
    <w:rsid w:val="008C76C7"/>
    <w:rsid w:val="008E62E1"/>
    <w:rsid w:val="008F48AC"/>
    <w:rsid w:val="00911104"/>
    <w:rsid w:val="009263EC"/>
    <w:rsid w:val="00931548"/>
    <w:rsid w:val="0093440C"/>
    <w:rsid w:val="0093771C"/>
    <w:rsid w:val="0096111D"/>
    <w:rsid w:val="0099597E"/>
    <w:rsid w:val="009A1798"/>
    <w:rsid w:val="009A20B3"/>
    <w:rsid w:val="009A4F7D"/>
    <w:rsid w:val="009D1443"/>
    <w:rsid w:val="009E4C58"/>
    <w:rsid w:val="009F073F"/>
    <w:rsid w:val="009F4D86"/>
    <w:rsid w:val="00A314E5"/>
    <w:rsid w:val="00A60D44"/>
    <w:rsid w:val="00A62B44"/>
    <w:rsid w:val="00A62F2D"/>
    <w:rsid w:val="00A65ECE"/>
    <w:rsid w:val="00A74759"/>
    <w:rsid w:val="00A839F8"/>
    <w:rsid w:val="00AD22C2"/>
    <w:rsid w:val="00AE514B"/>
    <w:rsid w:val="00AF2EA5"/>
    <w:rsid w:val="00AF34E7"/>
    <w:rsid w:val="00B03B4C"/>
    <w:rsid w:val="00B3209A"/>
    <w:rsid w:val="00B53F7C"/>
    <w:rsid w:val="00B57378"/>
    <w:rsid w:val="00B634AC"/>
    <w:rsid w:val="00B667FE"/>
    <w:rsid w:val="00B80AED"/>
    <w:rsid w:val="00B80F27"/>
    <w:rsid w:val="00B91960"/>
    <w:rsid w:val="00BA40FE"/>
    <w:rsid w:val="00BC2B25"/>
    <w:rsid w:val="00BD6AEF"/>
    <w:rsid w:val="00BE7BA8"/>
    <w:rsid w:val="00C02596"/>
    <w:rsid w:val="00C03D12"/>
    <w:rsid w:val="00C11F63"/>
    <w:rsid w:val="00C14778"/>
    <w:rsid w:val="00C16733"/>
    <w:rsid w:val="00C23C67"/>
    <w:rsid w:val="00C2428D"/>
    <w:rsid w:val="00C425FA"/>
    <w:rsid w:val="00C506B8"/>
    <w:rsid w:val="00C85C3C"/>
    <w:rsid w:val="00C910C8"/>
    <w:rsid w:val="00C93076"/>
    <w:rsid w:val="00CA3A91"/>
    <w:rsid w:val="00CB6FA2"/>
    <w:rsid w:val="00CE4D0F"/>
    <w:rsid w:val="00D26A3B"/>
    <w:rsid w:val="00D47498"/>
    <w:rsid w:val="00D65750"/>
    <w:rsid w:val="00D65CF9"/>
    <w:rsid w:val="00DC6C08"/>
    <w:rsid w:val="00DE20A3"/>
    <w:rsid w:val="00E06EEF"/>
    <w:rsid w:val="00E15083"/>
    <w:rsid w:val="00E6456E"/>
    <w:rsid w:val="00E73536"/>
    <w:rsid w:val="00E82AD8"/>
    <w:rsid w:val="00E843F8"/>
    <w:rsid w:val="00E949DD"/>
    <w:rsid w:val="00EA2E77"/>
    <w:rsid w:val="00F13904"/>
    <w:rsid w:val="00F154C6"/>
    <w:rsid w:val="00F17A69"/>
    <w:rsid w:val="00F401E2"/>
    <w:rsid w:val="00F43B72"/>
    <w:rsid w:val="00F5359E"/>
    <w:rsid w:val="00F53C44"/>
    <w:rsid w:val="00F8125D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65755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paragraph" w:styleId="Revisione">
    <w:name w:val="Revision"/>
    <w:hidden/>
    <w:uiPriority w:val="99"/>
    <w:semiHidden/>
    <w:rsid w:val="00F5359E"/>
    <w:rPr>
      <w:sz w:val="24"/>
    </w:rPr>
  </w:style>
  <w:style w:type="character" w:styleId="Testosegnaposto">
    <w:name w:val="Placeholder Text"/>
    <w:basedOn w:val="Carpredefinitoparagrafo"/>
    <w:uiPriority w:val="99"/>
    <w:semiHidden/>
    <w:rsid w:val="00572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1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Montedoro  Tommaso</cp:lastModifiedBy>
  <cp:revision>2</cp:revision>
  <cp:lastPrinted>2020-02-03T09:23:00Z</cp:lastPrinted>
  <dcterms:created xsi:type="dcterms:W3CDTF">2025-01-19T15:29:00Z</dcterms:created>
  <dcterms:modified xsi:type="dcterms:W3CDTF">2025-01-19T15:29:00Z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eb3d0790257657cc2ecd19ddc8b1feb1bacf69e2527f86980409d7b75daa32ff</vt:lpwstr>
  </property>
</Properties>
</file>