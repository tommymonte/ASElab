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94D81" w14:textId="77777777" w:rsidR="00F13904" w:rsidRPr="006C5122" w:rsidRDefault="00E06EEF" w:rsidP="008E6DBF">
      <w:pPr>
        <w:pStyle w:val="KeyTitle"/>
        <w:outlineLvl w:val="0"/>
      </w:pPr>
      <w:r w:rsidRPr="006C5122">
        <w:t xml:space="preserve">Architetture dei Sistemi </w:t>
      </w:r>
      <w:r w:rsidRPr="006C5122">
        <w:br/>
        <w:t>di Elaborazione</w:t>
      </w:r>
    </w:p>
    <w:p w14:paraId="535F0C81" w14:textId="0A7973E4" w:rsidR="00F13904" w:rsidRPr="008773FA" w:rsidRDefault="008773FA" w:rsidP="008E6DBF">
      <w:pPr>
        <w:pStyle w:val="KeyTitle"/>
        <w:outlineLvl w:val="0"/>
        <w:rPr>
          <w:sz w:val="22"/>
        </w:rPr>
      </w:pPr>
      <w:r w:rsidRPr="008773FA">
        <w:rPr>
          <w:sz w:val="22"/>
        </w:rPr>
        <w:t xml:space="preserve">Sistemi basati su </w:t>
      </w:r>
      <w:r w:rsidR="00E06EEF" w:rsidRPr="008773FA">
        <w:rPr>
          <w:sz w:val="22"/>
        </w:rPr>
        <w:t xml:space="preserve">ARM </w:t>
      </w:r>
      <w:r w:rsidR="00325EF4" w:rsidRPr="008773FA">
        <w:rPr>
          <w:sz w:val="22"/>
        </w:rPr>
        <w:t>T</w:t>
      </w:r>
      <w:r w:rsidR="008E6DBF">
        <w:rPr>
          <w:sz w:val="22"/>
        </w:rPr>
        <w:t>1</w:t>
      </w:r>
      <w:r w:rsidR="00746E8A" w:rsidRPr="008773FA">
        <w:rPr>
          <w:sz w:val="22"/>
        </w:rPr>
        <w:t xml:space="preserve"> </w:t>
      </w:r>
      <w:r w:rsidR="00E06EEF" w:rsidRPr="008773FA">
        <w:rPr>
          <w:sz w:val="22"/>
        </w:rPr>
        <w:t>–</w:t>
      </w:r>
      <w:r w:rsidR="00746E8A" w:rsidRPr="008773FA">
        <w:rPr>
          <w:sz w:val="22"/>
        </w:rPr>
        <w:t xml:space="preserve"> </w:t>
      </w:r>
      <w:r w:rsidR="0036766B">
        <w:rPr>
          <w:sz w:val="22"/>
        </w:rPr>
        <w:t>03</w:t>
      </w:r>
      <w:r w:rsidR="00F05A7D" w:rsidRPr="008773FA">
        <w:rPr>
          <w:sz w:val="22"/>
        </w:rPr>
        <w:t xml:space="preserve"> </w:t>
      </w:r>
      <w:r w:rsidR="0036766B">
        <w:rPr>
          <w:sz w:val="22"/>
        </w:rPr>
        <w:t xml:space="preserve">febbraio </w:t>
      </w:r>
      <w:r w:rsidR="00F13904" w:rsidRPr="008773FA">
        <w:rPr>
          <w:sz w:val="22"/>
        </w:rPr>
        <w:t>20</w:t>
      </w:r>
      <w:r w:rsidR="0036766B">
        <w:rPr>
          <w:sz w:val="22"/>
        </w:rPr>
        <w:t>21</w:t>
      </w:r>
    </w:p>
    <w:p w14:paraId="006F8503" w14:textId="77777777" w:rsidR="00F13904" w:rsidRPr="00F13904" w:rsidRDefault="00E06EEF" w:rsidP="00F13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u w:val="single"/>
          <w:lang w:val="en-GB"/>
        </w:rPr>
      </w:pPr>
      <w:r>
        <w:rPr>
          <w:u w:val="single"/>
          <w:lang w:val="en-GB"/>
        </w:rPr>
        <w:t>Leggere con attenzione</w:t>
      </w:r>
      <w:r w:rsidR="00F13904" w:rsidRPr="00F13904">
        <w:rPr>
          <w:u w:val="single"/>
          <w:lang w:val="en-GB"/>
        </w:rPr>
        <w:t>:</w:t>
      </w:r>
    </w:p>
    <w:p w14:paraId="514E76E4" w14:textId="33B27AE2" w:rsidR="00F13904" w:rsidRPr="008004F4" w:rsidRDefault="00E06EEF" w:rsidP="00CB6FA2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04F4">
        <w:t xml:space="preserve">Occorre sviluppare un progetto </w:t>
      </w:r>
      <w:r w:rsidR="00CB6FA2" w:rsidRPr="008004F4">
        <w:t xml:space="preserve">ARM </w:t>
      </w:r>
      <w:r w:rsidRPr="008004F4">
        <w:t xml:space="preserve">usando l’IDE </w:t>
      </w:r>
      <w:r w:rsidR="00CB6FA2" w:rsidRPr="008004F4">
        <w:t>KEIL µVision</w:t>
      </w:r>
      <w:r w:rsidR="008E6DBF" w:rsidRPr="008004F4">
        <w:t xml:space="preserve"> e le sue capacità </w:t>
      </w:r>
      <w:r w:rsidR="00913A66">
        <w:t>d</w:t>
      </w:r>
      <w:r w:rsidR="008E6DBF" w:rsidRPr="008004F4">
        <w:t>i debug software</w:t>
      </w:r>
      <w:r w:rsidR="0036766B">
        <w:t xml:space="preserve"> con Emulatore di LandTiger</w:t>
      </w:r>
      <w:r w:rsidR="008773FA" w:rsidRPr="008004F4">
        <w:t>.</w:t>
      </w:r>
      <w:r w:rsidR="00CB6FA2" w:rsidRPr="008004F4">
        <w:t xml:space="preserve"> </w:t>
      </w:r>
    </w:p>
    <w:p w14:paraId="4A33E883" w14:textId="41F77A0C" w:rsidR="00F13904" w:rsidRPr="008004F4" w:rsidRDefault="0061446C" w:rsidP="00CB6FA2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04F4">
        <w:t>Entro l’orario d</w:t>
      </w:r>
      <w:r w:rsidR="008E6DBF" w:rsidRPr="008004F4">
        <w:t>i consegna, occorre caricare</w:t>
      </w:r>
      <w:r w:rsidRPr="008004F4">
        <w:t>, alla pagina</w:t>
      </w:r>
      <w:r w:rsidR="008E6DBF" w:rsidRPr="008004F4">
        <w:t xml:space="preserve"> di consegna</w:t>
      </w:r>
      <w:r w:rsidRPr="008004F4">
        <w:t xml:space="preserve">, il progetto sviluppato. Creare un archivio </w:t>
      </w:r>
      <w:r w:rsidR="008E6DBF" w:rsidRPr="008004F4">
        <w:t xml:space="preserve">zippato </w:t>
      </w:r>
      <w:r w:rsidR="00931548" w:rsidRPr="008004F4">
        <w:t>chiamato 202</w:t>
      </w:r>
      <w:r w:rsidR="0036766B">
        <w:t>10203</w:t>
      </w:r>
      <w:r w:rsidR="00931548" w:rsidRPr="008004F4">
        <w:t>_T</w:t>
      </w:r>
      <w:r w:rsidR="008E6DBF" w:rsidRPr="008004F4">
        <w:t>1</w:t>
      </w:r>
      <w:r w:rsidRPr="008004F4">
        <w:t>.zip che contenga l’intero progetto.</w:t>
      </w:r>
      <w:r w:rsidR="001A7F67" w:rsidRPr="008004F4">
        <w:t xml:space="preserve"> </w:t>
      </w:r>
    </w:p>
    <w:p w14:paraId="446BCD2B" w14:textId="77777777" w:rsidR="00F13904" w:rsidRPr="008004F4" w:rsidRDefault="0061446C" w:rsidP="008773FA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04F4">
        <w:t xml:space="preserve">In caso </w:t>
      </w:r>
      <w:r w:rsidR="008773FA" w:rsidRPr="008004F4">
        <w:t xml:space="preserve">non sia possibile compilare con successo </w:t>
      </w:r>
      <w:r w:rsidRPr="008004F4">
        <w:t xml:space="preserve">il progetto </w:t>
      </w:r>
      <w:r w:rsidR="008773FA" w:rsidRPr="008004F4">
        <w:t>consegnato, la prova sarà considerata insufficiente.</w:t>
      </w:r>
    </w:p>
    <w:p w14:paraId="76AAD3D1" w14:textId="77777777" w:rsidR="009F073F" w:rsidRPr="00A74759" w:rsidRDefault="00325EF4" w:rsidP="00F13904">
      <w:pPr>
        <w:ind w:firstLine="0"/>
        <w:rPr>
          <w:u w:val="single"/>
        </w:rPr>
      </w:pPr>
      <w:r>
        <w:rPr>
          <w:u w:val="single"/>
        </w:rPr>
        <w:t xml:space="preserve">Esercizio </w:t>
      </w:r>
      <w:r w:rsidR="00B57378" w:rsidRPr="00A74759">
        <w:rPr>
          <w:u w:val="single"/>
        </w:rPr>
        <w:t>1 (</w:t>
      </w:r>
      <w:r w:rsidR="007446D0" w:rsidRPr="00A74759">
        <w:rPr>
          <w:u w:val="single"/>
        </w:rPr>
        <w:t xml:space="preserve">max </w:t>
      </w:r>
      <w:r w:rsidR="0085621C" w:rsidRPr="00A74759">
        <w:rPr>
          <w:u w:val="single"/>
        </w:rPr>
        <w:t>30</w:t>
      </w:r>
      <w:r w:rsidR="00B57378" w:rsidRPr="00A74759">
        <w:rPr>
          <w:u w:val="single"/>
        </w:rPr>
        <w:t xml:space="preserve"> </w:t>
      </w:r>
      <w:r w:rsidR="007446D0" w:rsidRPr="00A74759">
        <w:rPr>
          <w:u w:val="single"/>
        </w:rPr>
        <w:t>p</w:t>
      </w:r>
      <w:r>
        <w:rPr>
          <w:u w:val="single"/>
        </w:rPr>
        <w:t>unti)</w:t>
      </w:r>
    </w:p>
    <w:p w14:paraId="128CFA08" w14:textId="2BD1A67B" w:rsidR="00152088" w:rsidRDefault="00152088" w:rsidP="00F13904">
      <w:pPr>
        <w:ind w:firstLine="0"/>
      </w:pPr>
      <w:r>
        <w:t xml:space="preserve">Si vuole realizzare un sistema in grado di </w:t>
      </w:r>
      <w:r w:rsidR="00945620">
        <w:t>monitorare</w:t>
      </w:r>
      <w:r>
        <w:t xml:space="preserve"> le variazioni di un segnale binario per un tempo </w:t>
      </w:r>
      <w:r w:rsidR="00945620">
        <w:t xml:space="preserve">massimo </w:t>
      </w:r>
      <w:r>
        <w:t>di 1 second</w:t>
      </w:r>
      <w:r w:rsidR="007A3A0E">
        <w:t>o</w:t>
      </w:r>
      <w:r>
        <w:t>.</w:t>
      </w:r>
      <w:r w:rsidR="00945620">
        <w:t xml:space="preserve"> I valori del segnale binario sono forniti mediante pressione (valore logico 1) o rilascio (valore logico 0) di un</w:t>
      </w:r>
      <w:r w:rsidR="00C0282E">
        <w:t xml:space="preserve">o switch (il tasto </w:t>
      </w:r>
      <w:r w:rsidR="00AA18DE">
        <w:t>UP</w:t>
      </w:r>
      <w:r w:rsidR="00C0282E">
        <w:t xml:space="preserve"> del Joystick)</w:t>
      </w:r>
      <w:r w:rsidR="00945620">
        <w:t>. Il monitor, implementato mediante dei LED, dovrà presentare il numero di variazioni registrate e il duty-cycle del segnale, ovvero il rapporto tra il tempo in cui il segnale assume il valore logico 1 e</w:t>
      </w:r>
      <w:r w:rsidR="00D2555F">
        <w:t>d</w:t>
      </w:r>
      <w:r w:rsidR="00945620">
        <w:t xml:space="preserve"> il tempo </w:t>
      </w:r>
      <w:r w:rsidR="00D2555F">
        <w:t>totale di acquisizione</w:t>
      </w:r>
      <w:r w:rsidR="00945620">
        <w:t>.</w:t>
      </w:r>
    </w:p>
    <w:p w14:paraId="4560B72F" w14:textId="77777777" w:rsidR="00A74759" w:rsidRPr="00A74759" w:rsidRDefault="00A74759" w:rsidP="00F13904">
      <w:pPr>
        <w:ind w:firstLine="0"/>
      </w:pPr>
      <w:r w:rsidRPr="00A74759">
        <w:t xml:space="preserve">Sviluppare le seguenti funzionalità </w:t>
      </w:r>
      <w:r w:rsidR="00C01F02">
        <w:t>per</w:t>
      </w:r>
      <w:r w:rsidR="00325EF4">
        <w:t xml:space="preserve"> </w:t>
      </w:r>
      <w:r w:rsidR="00F05A7D">
        <w:t xml:space="preserve">la scheda LANDTIGER ed </w:t>
      </w:r>
      <w:r w:rsidR="00325EF4">
        <w:t xml:space="preserve">il </w:t>
      </w:r>
      <w:r>
        <w:t>system-on-chip LPC1768.</w:t>
      </w:r>
    </w:p>
    <w:p w14:paraId="2A605B58" w14:textId="77777777" w:rsidR="004A36B8" w:rsidRDefault="004A36B8" w:rsidP="004A36B8">
      <w:pPr>
        <w:pStyle w:val="Paragrafoelenco"/>
        <w:numPr>
          <w:ilvl w:val="0"/>
          <w:numId w:val="18"/>
        </w:numPr>
      </w:pPr>
      <w:r>
        <w:t xml:space="preserve">Il sistema può essere in modalità </w:t>
      </w:r>
      <w:r w:rsidRPr="004A36B8">
        <w:rPr>
          <w:i/>
          <w:iCs/>
        </w:rPr>
        <w:t>Monitor</w:t>
      </w:r>
      <w:r>
        <w:t xml:space="preserve"> o in modalità </w:t>
      </w:r>
      <w:r w:rsidRPr="004A36B8">
        <w:rPr>
          <w:i/>
          <w:iCs/>
        </w:rPr>
        <w:t>Acquisizione</w:t>
      </w:r>
      <w:r>
        <w:t xml:space="preserve">. </w:t>
      </w:r>
      <w:r w:rsidR="005313EB">
        <w:t>All’avvio</w:t>
      </w:r>
      <w:r>
        <w:t>,</w:t>
      </w:r>
      <w:r w:rsidR="005313EB">
        <w:t xml:space="preserve"> </w:t>
      </w:r>
      <w:r>
        <w:t>il</w:t>
      </w:r>
      <w:r w:rsidR="005313EB">
        <w:t xml:space="preserve"> sistema</w:t>
      </w:r>
      <w:r w:rsidR="00605F54">
        <w:t xml:space="preserve"> è nella modalità di </w:t>
      </w:r>
      <w:r w:rsidRPr="004A36B8">
        <w:t>Monitor</w:t>
      </w:r>
      <w:r>
        <w:rPr>
          <w:i/>
          <w:iCs/>
        </w:rPr>
        <w:t>.</w:t>
      </w:r>
    </w:p>
    <w:p w14:paraId="31ACCECE" w14:textId="1264D51B" w:rsidR="004A36B8" w:rsidRDefault="004A36B8" w:rsidP="00C0282E">
      <w:pPr>
        <w:pStyle w:val="Paragrafoelenco"/>
        <w:numPr>
          <w:ilvl w:val="0"/>
          <w:numId w:val="18"/>
        </w:numPr>
      </w:pPr>
      <w:r>
        <w:t>A</w:t>
      </w:r>
      <w:r w:rsidR="00605F54">
        <w:t xml:space="preserve">lla pressione del tasto KEY2, </w:t>
      </w:r>
      <w:r w:rsidR="00C0282E">
        <w:t xml:space="preserve">il sistema passa da </w:t>
      </w:r>
      <w:r>
        <w:t>modalità Monitor</w:t>
      </w:r>
      <w:r w:rsidR="00C0282E">
        <w:t xml:space="preserve"> a modalità Acquisizione</w:t>
      </w:r>
      <w:r>
        <w:t>, attiva</w:t>
      </w:r>
      <w:r w:rsidR="00C0282E">
        <w:t>ndo</w:t>
      </w:r>
      <w:r>
        <w:t xml:space="preserve"> il TIMER3 in modo aci</w:t>
      </w:r>
      <w:r w:rsidR="00C0282E">
        <w:t>clico con periodo di 1 second</w:t>
      </w:r>
      <w:r w:rsidR="00AB6728">
        <w:t>o</w:t>
      </w:r>
    </w:p>
    <w:p w14:paraId="6AA7E7EA" w14:textId="17E02BDE" w:rsidR="009D6353" w:rsidRDefault="00C0282E" w:rsidP="004A36B8">
      <w:pPr>
        <w:pStyle w:val="Paragrafoelenco"/>
        <w:numPr>
          <w:ilvl w:val="0"/>
          <w:numId w:val="18"/>
        </w:numPr>
      </w:pPr>
      <w:r>
        <w:t>In modalità Acquisizione, i</w:t>
      </w:r>
      <w:r w:rsidR="00BF6A35">
        <w:t xml:space="preserve">l tasto </w:t>
      </w:r>
      <w:r w:rsidR="00AA18DE">
        <w:t>UP</w:t>
      </w:r>
      <w:r>
        <w:t xml:space="preserve"> del joystick </w:t>
      </w:r>
      <w:r w:rsidR="00BF6A35">
        <w:t xml:space="preserve">viene campionato con una frequenza di </w:t>
      </w:r>
      <w:r w:rsidR="00AA18DE">
        <w:t>25</w:t>
      </w:r>
      <w:r w:rsidR="00BF6A35">
        <w:t xml:space="preserve"> millisecondi. </w:t>
      </w:r>
      <w:r w:rsidR="00B22438">
        <w:t xml:space="preserve">Il valore iniziale </w:t>
      </w:r>
      <w:r w:rsidR="0098491E">
        <w:t xml:space="preserve">del segnale </w:t>
      </w:r>
      <w:r w:rsidR="00B22438">
        <w:t xml:space="preserve">(appena si entra nella modalità Acquisizione) viene memorizzato in una variabile </w:t>
      </w:r>
      <w:r>
        <w:t>dedicata</w:t>
      </w:r>
      <w:r w:rsidR="009D6353">
        <w:t xml:space="preserve"> chiamata “valore_iniziale”</w:t>
      </w:r>
      <w:r w:rsidR="00B22438">
        <w:t>, mentre ad ogni variazione del segnale</w:t>
      </w:r>
      <w:r w:rsidR="0098491E">
        <w:t xml:space="preserve"> </w:t>
      </w:r>
      <w:r>
        <w:t xml:space="preserve">di </w:t>
      </w:r>
      <w:r w:rsidR="00AA18DE">
        <w:t>UP</w:t>
      </w:r>
      <w:r>
        <w:t xml:space="preserve"> </w:t>
      </w:r>
      <w:r w:rsidR="0098491E">
        <w:t>(da 0 a 1 e viceversa)</w:t>
      </w:r>
      <w:r w:rsidR="00B22438">
        <w:t xml:space="preserve">, </w:t>
      </w:r>
      <w:r w:rsidR="009D6353">
        <w:t>un vettore chiamato “tempi_variazioni” viene utilizzato per raccogliere le informazioni relative</w:t>
      </w:r>
      <w:r w:rsidR="0036766B">
        <w:t xml:space="preserve"> alle variazioni registrate</w:t>
      </w:r>
      <w:r w:rsidR="009D6353">
        <w:t>.</w:t>
      </w:r>
    </w:p>
    <w:p w14:paraId="3C8FC3CB" w14:textId="045F6D6F" w:rsidR="00C0282E" w:rsidRDefault="009D6353" w:rsidP="004A36B8">
      <w:pPr>
        <w:pStyle w:val="Paragrafoelenco"/>
        <w:numPr>
          <w:ilvl w:val="0"/>
          <w:numId w:val="18"/>
        </w:numPr>
      </w:pPr>
      <w:r>
        <w:t xml:space="preserve">Il vettore “tempi_variazioni” contiene </w:t>
      </w:r>
      <w:r w:rsidR="0098491E">
        <w:t>element</w:t>
      </w:r>
      <w:r>
        <w:t>i</w:t>
      </w:r>
      <w:r w:rsidR="0098491E">
        <w:t xml:space="preserve"> da 32 bit </w:t>
      </w:r>
      <w:r>
        <w:t xml:space="preserve">e deve essere </w:t>
      </w:r>
      <w:r w:rsidR="0098491E">
        <w:t>dimensionato</w:t>
      </w:r>
      <w:r w:rsidR="00B22438">
        <w:t xml:space="preserve"> </w:t>
      </w:r>
      <w:r w:rsidR="00C0282E">
        <w:t xml:space="preserve">opportunamente. </w:t>
      </w:r>
    </w:p>
    <w:p w14:paraId="07928AC3" w14:textId="648E8D89" w:rsidR="00C0282E" w:rsidRDefault="00C0282E" w:rsidP="00C0282E">
      <w:pPr>
        <w:pStyle w:val="Paragrafoelenco"/>
        <w:numPr>
          <w:ilvl w:val="1"/>
          <w:numId w:val="18"/>
        </w:numPr>
      </w:pPr>
      <w:r>
        <w:t>I</w:t>
      </w:r>
      <w:r w:rsidR="0098491E">
        <w:t xml:space="preserve">l vettore è </w:t>
      </w:r>
      <w:r w:rsidR="009D6353">
        <w:t xml:space="preserve">inizialmente </w:t>
      </w:r>
      <w:r w:rsidR="00B22438">
        <w:t xml:space="preserve">vuoto </w:t>
      </w:r>
      <w:r w:rsidR="0098491E">
        <w:t xml:space="preserve">quando il sistema entra </w:t>
      </w:r>
      <w:r>
        <w:t>nella modalità Acquisizione</w:t>
      </w:r>
    </w:p>
    <w:p w14:paraId="39B2A758" w14:textId="7FD286A8" w:rsidR="004A36B8" w:rsidRDefault="00C0282E" w:rsidP="00C0282E">
      <w:pPr>
        <w:pStyle w:val="Paragrafoelenco"/>
        <w:numPr>
          <w:ilvl w:val="1"/>
          <w:numId w:val="18"/>
        </w:numPr>
      </w:pPr>
      <w:r>
        <w:t>d</w:t>
      </w:r>
      <w:r w:rsidR="00AA18DE">
        <w:t>opo 5</w:t>
      </w:r>
      <w:r w:rsidR="00B22438">
        <w:t xml:space="preserve"> variazioni, il sistema </w:t>
      </w:r>
      <w:r w:rsidR="00B10AAF">
        <w:t xml:space="preserve">ferma il TIMER3 ed </w:t>
      </w:r>
      <w:r w:rsidR="00B22438">
        <w:t>entra nella modalità Monitor.</w:t>
      </w:r>
    </w:p>
    <w:p w14:paraId="0FA3452C" w14:textId="34504F2B" w:rsidR="0075453A" w:rsidRDefault="009D6353" w:rsidP="00C0282E">
      <w:pPr>
        <w:pStyle w:val="Paragrafoelenco"/>
        <w:numPr>
          <w:ilvl w:val="1"/>
          <w:numId w:val="18"/>
        </w:numPr>
      </w:pPr>
      <w:r>
        <w:t>Se</w:t>
      </w:r>
      <w:r w:rsidR="0075453A">
        <w:t xml:space="preserve"> il TIMER3 raggiunge il time-out, </w:t>
      </w:r>
      <w:r>
        <w:t xml:space="preserve">questo termina la modalità Acquisizione e riporta il sistema </w:t>
      </w:r>
      <w:r w:rsidR="0075453A">
        <w:t xml:space="preserve">nella modalità Monitor. </w:t>
      </w:r>
    </w:p>
    <w:p w14:paraId="5B9D75E6" w14:textId="77777777" w:rsidR="009D6353" w:rsidRDefault="009D6353" w:rsidP="009D6353">
      <w:pPr>
        <w:pStyle w:val="Paragrafoelenco"/>
        <w:numPr>
          <w:ilvl w:val="0"/>
          <w:numId w:val="18"/>
        </w:numPr>
      </w:pPr>
      <w:r>
        <w:t>In modalità Acquisizione, i LED devono essere tutti accesi.</w:t>
      </w:r>
    </w:p>
    <w:p w14:paraId="15CABCAE" w14:textId="023C3A83" w:rsidR="00DB74DC" w:rsidRDefault="00894FBE" w:rsidP="00DB74DC">
      <w:pPr>
        <w:pStyle w:val="Paragrafoelenco"/>
        <w:numPr>
          <w:ilvl w:val="0"/>
          <w:numId w:val="18"/>
        </w:numPr>
      </w:pPr>
      <w:r>
        <w:t xml:space="preserve">In modalità Monitor, sui LED si alterneranno, con una frequenza di ½ Hertz, il numero di variazioni </w:t>
      </w:r>
      <w:r w:rsidR="0075453A">
        <w:t xml:space="preserve">nell’ultimo periodo di acquisizione </w:t>
      </w:r>
      <w:r>
        <w:t>ed il duty</w:t>
      </w:r>
      <w:r w:rsidR="00DB74DC">
        <w:t>-</w:t>
      </w:r>
      <w:r>
        <w:t>cycle</w:t>
      </w:r>
      <w:r w:rsidR="0075453A">
        <w:t xml:space="preserve"> del segnale</w:t>
      </w:r>
      <w:r w:rsidR="009D6353">
        <w:t xml:space="preserve"> (valore intero)</w:t>
      </w:r>
      <w:r>
        <w:t xml:space="preserve">. Il LED D7 è utilizzato per indicare il tipo di </w:t>
      </w:r>
      <w:r w:rsidR="00DB74DC">
        <w:t xml:space="preserve">misura (acceso per il numero di variazioni, spento per il duty-cycle), mentre D0-D6 sono utilizzati per indicarne il valore. </w:t>
      </w:r>
    </w:p>
    <w:p w14:paraId="1DB50D4B" w14:textId="77777777" w:rsidR="00325EF4" w:rsidRDefault="00DB74DC" w:rsidP="005C3D6B">
      <w:pPr>
        <w:pStyle w:val="Paragrafoelenco"/>
        <w:numPr>
          <w:ilvl w:val="0"/>
          <w:numId w:val="18"/>
        </w:numPr>
      </w:pPr>
      <w:r>
        <w:t xml:space="preserve">Il duty-cycle deve essere calcolato mediante la seguente una funzione </w:t>
      </w:r>
      <w:r w:rsidR="00325EF4">
        <w:t>scritta in linguaggio ASSEMBLE</w:t>
      </w:r>
      <w:r>
        <w:t>R</w:t>
      </w:r>
      <w:r w:rsidR="00E41DEC">
        <w:t>:</w:t>
      </w:r>
    </w:p>
    <w:p w14:paraId="45CBC4EC" w14:textId="77777777" w:rsidR="008B029F" w:rsidRPr="00435098" w:rsidRDefault="008B029F" w:rsidP="008B029F">
      <w:pPr>
        <w:pStyle w:val="Paragrafoelenco"/>
        <w:ind w:left="1440" w:firstLine="720"/>
        <w:rPr>
          <w:rFonts w:ascii="Lucida Sans Unicode" w:hAnsi="Lucida Sans Unicode" w:cs="Lucida Sans Unicode"/>
          <w:sz w:val="12"/>
        </w:rPr>
      </w:pPr>
    </w:p>
    <w:p w14:paraId="354E60EF" w14:textId="1CDCB908" w:rsidR="00DB74DC" w:rsidRPr="0075453A" w:rsidRDefault="00666645" w:rsidP="008B7B63">
      <w:pPr>
        <w:pStyle w:val="Paragrafoelenco"/>
        <w:ind w:left="1134" w:firstLine="0"/>
        <w:jc w:val="left"/>
        <w:rPr>
          <w:rFonts w:ascii="Lucida Sans Unicode" w:hAnsi="Lucida Sans Unicode" w:cs="Lucida Sans Unicode"/>
          <w:sz w:val="22"/>
          <w:lang w:val="en-US"/>
        </w:rPr>
      </w:pPr>
      <w:r w:rsidRPr="00DB74DC">
        <w:rPr>
          <w:rFonts w:ascii="Lucida Sans Unicode" w:hAnsi="Lucida Sans Unicode" w:cs="Lucida Sans Unicode"/>
          <w:sz w:val="22"/>
          <w:lang w:val="en-US"/>
        </w:rPr>
        <w:t xml:space="preserve">unsigned </w:t>
      </w:r>
      <w:r w:rsidR="00D2555F">
        <w:rPr>
          <w:rFonts w:ascii="Lucida Sans Unicode" w:hAnsi="Lucida Sans Unicode" w:cs="Lucida Sans Unicode"/>
          <w:sz w:val="22"/>
          <w:lang w:val="en-US"/>
        </w:rPr>
        <w:t>char</w:t>
      </w:r>
      <w:r w:rsidR="00E41DEC" w:rsidRPr="00DB74DC">
        <w:rPr>
          <w:rFonts w:ascii="Lucida Sans Unicode" w:hAnsi="Lucida Sans Unicode" w:cs="Lucida Sans Unicode"/>
          <w:sz w:val="22"/>
          <w:lang w:val="en-US"/>
        </w:rPr>
        <w:t xml:space="preserve"> </w:t>
      </w:r>
      <w:r w:rsidR="00DB74DC" w:rsidRPr="00DB74DC">
        <w:rPr>
          <w:rFonts w:ascii="Lucida Sans Unicode" w:hAnsi="Lucida Sans Unicode" w:cs="Lucida Sans Unicode"/>
          <w:sz w:val="22"/>
          <w:lang w:val="en-US"/>
        </w:rPr>
        <w:t>duty_cycle</w:t>
      </w:r>
      <w:r w:rsidR="00911104" w:rsidRPr="00DB74DC">
        <w:rPr>
          <w:rFonts w:ascii="Lucida Sans Unicode" w:hAnsi="Lucida Sans Unicode" w:cs="Lucida Sans Unicode"/>
          <w:sz w:val="22"/>
          <w:lang w:val="en-US"/>
        </w:rPr>
        <w:t>(</w:t>
      </w:r>
      <w:r w:rsidR="00DB74DC" w:rsidRPr="00DB74DC">
        <w:rPr>
          <w:rFonts w:ascii="Lucida Sans Unicode" w:hAnsi="Lucida Sans Unicode" w:cs="Lucida Sans Unicode"/>
          <w:sz w:val="22"/>
          <w:lang w:val="en-US"/>
        </w:rPr>
        <w:t xml:space="preserve">unsigned </w:t>
      </w:r>
      <w:r w:rsidR="00483FAE" w:rsidRPr="00DB74DC">
        <w:rPr>
          <w:rFonts w:ascii="Lucida Sans Unicode" w:hAnsi="Lucida Sans Unicode" w:cs="Lucida Sans Unicode"/>
          <w:sz w:val="22"/>
          <w:lang w:val="en-US"/>
        </w:rPr>
        <w:t xml:space="preserve">char </w:t>
      </w:r>
      <w:r w:rsidR="00DB74DC" w:rsidRPr="00DB74DC">
        <w:rPr>
          <w:rFonts w:ascii="Lucida Sans Unicode" w:hAnsi="Lucida Sans Unicode" w:cs="Lucida Sans Unicode"/>
          <w:sz w:val="22"/>
          <w:lang w:val="en-US"/>
        </w:rPr>
        <w:t xml:space="preserve">valore_iniziale, </w:t>
      </w:r>
      <w:r w:rsidR="0075453A" w:rsidRPr="0075453A">
        <w:rPr>
          <w:rFonts w:ascii="Lucida Sans Unicode" w:hAnsi="Lucida Sans Unicode" w:cs="Lucida Sans Unicode"/>
          <w:sz w:val="22"/>
          <w:lang w:val="en-US"/>
        </w:rPr>
        <w:t>unsigned int tempo_totale</w:t>
      </w:r>
      <w:r w:rsidR="0075453A">
        <w:rPr>
          <w:rFonts w:ascii="Lucida Sans Unicode" w:hAnsi="Lucida Sans Unicode" w:cs="Lucida Sans Unicode"/>
          <w:sz w:val="22"/>
          <w:lang w:val="en-US"/>
        </w:rPr>
        <w:t>,</w:t>
      </w:r>
    </w:p>
    <w:p w14:paraId="1AE98A71" w14:textId="02C88CA3" w:rsidR="00746E8A" w:rsidRPr="0075453A" w:rsidRDefault="00DB74DC" w:rsidP="0075453A">
      <w:pPr>
        <w:pStyle w:val="Paragrafoelenco"/>
        <w:ind w:left="1134" w:firstLine="306"/>
        <w:jc w:val="left"/>
        <w:rPr>
          <w:rFonts w:ascii="Lucida Sans Unicode" w:hAnsi="Lucida Sans Unicode" w:cs="Lucida Sans Unicode"/>
          <w:sz w:val="22"/>
        </w:rPr>
      </w:pPr>
      <w:r w:rsidRPr="00DB74DC">
        <w:rPr>
          <w:rFonts w:ascii="Lucida Sans Unicode" w:hAnsi="Lucida Sans Unicode" w:cs="Lucida Sans Unicode"/>
          <w:sz w:val="22"/>
        </w:rPr>
        <w:t>unsigned int tempi_variazioni[]</w:t>
      </w:r>
      <w:r w:rsidR="00911104" w:rsidRPr="00DB74DC">
        <w:rPr>
          <w:rFonts w:ascii="Lucida Sans Unicode" w:hAnsi="Lucida Sans Unicode" w:cs="Lucida Sans Unicode"/>
          <w:sz w:val="22"/>
        </w:rPr>
        <w:t xml:space="preserve">, </w:t>
      </w:r>
      <w:r w:rsidR="00855BEB" w:rsidRPr="00DB74DC">
        <w:rPr>
          <w:rFonts w:ascii="Lucida Sans Unicode" w:hAnsi="Lucida Sans Unicode" w:cs="Lucida Sans Unicode"/>
          <w:sz w:val="22"/>
        </w:rPr>
        <w:t xml:space="preserve">unsigned </w:t>
      </w:r>
      <w:r w:rsidR="00AA18DE">
        <w:rPr>
          <w:rFonts w:ascii="Lucida Sans Unicode" w:hAnsi="Lucida Sans Unicode" w:cs="Lucida Sans Unicode"/>
          <w:sz w:val="22"/>
        </w:rPr>
        <w:t>char</w:t>
      </w:r>
      <w:r w:rsidR="008004F4" w:rsidRPr="00DB74DC">
        <w:rPr>
          <w:rFonts w:ascii="Lucida Sans Unicode" w:hAnsi="Lucida Sans Unicode" w:cs="Lucida Sans Unicode"/>
          <w:sz w:val="22"/>
        </w:rPr>
        <w:t xml:space="preserve"> </w:t>
      </w:r>
      <w:r>
        <w:rPr>
          <w:rFonts w:ascii="Lucida Sans Unicode" w:hAnsi="Lucida Sans Unicode" w:cs="Lucida Sans Unicode"/>
          <w:sz w:val="22"/>
        </w:rPr>
        <w:t>numero_</w:t>
      </w:r>
      <w:r w:rsidR="00142F41">
        <w:rPr>
          <w:rFonts w:ascii="Lucida Sans Unicode" w:hAnsi="Lucida Sans Unicode" w:cs="Lucida Sans Unicode"/>
          <w:sz w:val="22"/>
        </w:rPr>
        <w:t>variazioni</w:t>
      </w:r>
      <w:r w:rsidR="00911104" w:rsidRPr="0075453A">
        <w:rPr>
          <w:rFonts w:ascii="Lucida Sans Unicode" w:hAnsi="Lucida Sans Unicode" w:cs="Lucida Sans Unicode"/>
          <w:sz w:val="22"/>
        </w:rPr>
        <w:t>);</w:t>
      </w:r>
    </w:p>
    <w:p w14:paraId="0C70CDD2" w14:textId="736C789C" w:rsidR="00930DD4" w:rsidRPr="00435098" w:rsidRDefault="00700F98" w:rsidP="00930DD4">
      <w:pPr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E94B0AD" wp14:editId="094AD051">
                <wp:simplePos x="0" y="0"/>
                <wp:positionH relativeFrom="column">
                  <wp:posOffset>1168840</wp:posOffset>
                </wp:positionH>
                <wp:positionV relativeFrom="paragraph">
                  <wp:posOffset>533986</wp:posOffset>
                </wp:positionV>
                <wp:extent cx="4065562" cy="1591408"/>
                <wp:effectExtent l="0" t="0" r="11430" b="0"/>
                <wp:wrapNone/>
                <wp:docPr id="15" name="Grup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5562" cy="1591408"/>
                          <a:chOff x="0" y="0"/>
                          <a:chExt cx="4065562" cy="1591408"/>
                        </a:xfrm>
                      </wpg:grpSpPr>
                      <wps:wsp>
                        <wps:cNvPr id="1" name="Ovale 1"/>
                        <wps:cNvSpPr/>
                        <wps:spPr>
                          <a:xfrm>
                            <a:off x="253218" y="520505"/>
                            <a:ext cx="1631852" cy="59696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C13ABC" w14:textId="77777777" w:rsidR="00DB74DC" w:rsidRPr="00DB74DC" w:rsidRDefault="00DB74DC" w:rsidP="00DB74DC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e 2"/>
                        <wps:cNvSpPr/>
                        <wps:spPr>
                          <a:xfrm>
                            <a:off x="2623624" y="520505"/>
                            <a:ext cx="1441938" cy="5479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C4CFA1" w14:textId="77777777" w:rsidR="00DB74DC" w:rsidRPr="00DB74DC" w:rsidRDefault="00DB74DC" w:rsidP="00DB74DC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Acquisizione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nettore 7 6"/>
                        <wps:cNvCnPr/>
                        <wps:spPr>
                          <a:xfrm rot="16200000" flipH="1">
                            <a:off x="2186134" y="90048"/>
                            <a:ext cx="45719" cy="1025040"/>
                          </a:xfrm>
                          <a:prstGeom prst="curvedConnector3">
                            <a:avLst>
                              <a:gd name="adj1" fmla="val -4784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asella di testo 7"/>
                        <wps:cNvSpPr txBox="1"/>
                        <wps:spPr>
                          <a:xfrm>
                            <a:off x="1758461" y="0"/>
                            <a:ext cx="928468" cy="393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0380ED" w14:textId="77777777" w:rsidR="00ED4E0C" w:rsidRPr="00ED4E0C" w:rsidRDefault="00ED4E0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KEY2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ttore 7 10"/>
                        <wps:cNvCnPr/>
                        <wps:spPr>
                          <a:xfrm rot="5400000" flipH="1">
                            <a:off x="2286586" y="464576"/>
                            <a:ext cx="45719" cy="1025040"/>
                          </a:xfrm>
                          <a:prstGeom prst="curvedConnector3">
                            <a:avLst>
                              <a:gd name="adj1" fmla="val -4784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asella di testo 11"/>
                        <wps:cNvSpPr txBox="1"/>
                        <wps:spPr>
                          <a:xfrm>
                            <a:off x="844061" y="1181686"/>
                            <a:ext cx="2911578" cy="4097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425EA6" w14:textId="5680258E" w:rsidR="00ED4E0C" w:rsidRPr="00ED4E0C" w:rsidRDefault="00ED4E0C" w:rsidP="00ED4E0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TIMER3 </w:t>
                              </w:r>
                              <w:r w:rsidRPr="00ED4E0C">
                                <w:rPr>
                                  <w:i/>
                                  <w:iCs/>
                                  <w:lang w:val="en-US"/>
                                </w:rPr>
                                <w:t>o</w:t>
                              </w:r>
                              <w:r>
                                <w:rPr>
                                  <w:i/>
                                  <w:iCs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lang w:val="en-US"/>
                                </w:rPr>
                                <w:t xml:space="preserve"> 127 variazioni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ttore 2 13"/>
                        <wps:cNvCnPr/>
                        <wps:spPr>
                          <a:xfrm>
                            <a:off x="56270" y="189914"/>
                            <a:ext cx="443133" cy="3961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asella di testo 14"/>
                        <wps:cNvSpPr txBox="1"/>
                        <wps:spPr>
                          <a:xfrm>
                            <a:off x="0" y="14068"/>
                            <a:ext cx="928462" cy="3938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BA2195" w14:textId="77777777" w:rsidR="00700F98" w:rsidRPr="00ED4E0C" w:rsidRDefault="00700F98" w:rsidP="00700F9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94B0AD" id="Gruppo 15" o:spid="_x0000_s1026" style="position:absolute;left:0;text-align:left;margin-left:92.05pt;margin-top:42.05pt;width:320.1pt;height:125.3pt;z-index:251670528" coordsize="40655,15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">
                <v:oval id="Ovale 1" o:spid="_x0000_s1027" style="position:absolute;left:2532;top:5205;width:16318;height:5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GDQcMA&#10;AADaAAAADwAAAGRycy9kb3ducmV2LnhtbESPT2sCMRDF7wW/Qxiht5pVUOpqFBVtPfTiHwRv42bc&#10;LG4myyZ1129vhEJPw/DevN+b6by1pbhT7QvHCvq9BARx5nTBuYLjYfPxCcIHZI2lY1LwIA/zWedt&#10;iql2De/ovg+5iCHsU1RgQqhSKX1myKLvuYo4aldXWwxxrXOpa2xiuC3lIElG0mLBkWCwopWh7Lb/&#10;tZGbjRd59dOcV+Ebh6fLevlV3IxS7912MQERqA3/5r/rrY714fXKa8r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GDQcMAAADa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14:paraId="24C13ABC" w14:textId="77777777" w:rsidR="00DB74DC" w:rsidRPr="00DB74DC" w:rsidRDefault="00DB74DC" w:rsidP="00DB74DC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Monitor</w:t>
                        </w:r>
                      </w:p>
                    </w:txbxContent>
                  </v:textbox>
                </v:oval>
                <v:oval id="Ovale 2" o:spid="_x0000_s1028" style="position:absolute;left:26236;top:5205;width:14419;height:5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dNsMA&#10;AADaAAAADwAAAGRycy9kb3ducmV2LnhtbESPS2vCQBSF9wX/w3CF7upEoaVGJ0GltV104wPB3TVz&#10;zQQzd0JmNPHfO4VCl4fz+DjzvLe1uFHrK8cKxqMEBHHhdMWlgv3u8+UdhA/IGmvHpOBOHvJs8DTH&#10;VLuON3TbhlLEEfYpKjAhNKmUvjBk0Y9cQxy9s2sthijbUuoWuzhuazlJkjdpseJIMNjQylBx2V5t&#10;5BbTRdn8dMdV+MLXw+ljua4uRqnnYb+YgQjUh//wX/tbK5jA75V4A2T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MdNsMAAADa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14:paraId="58C4CFA1" w14:textId="77777777" w:rsidR="00DB74DC" w:rsidRPr="00DB74DC" w:rsidRDefault="00DB74DC" w:rsidP="00DB74DC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Acquisizione</w:t>
                        </w:r>
                      </w:p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ttore 7 6" o:spid="_x0000_s1029" type="#_x0000_t38" style="position:absolute;left:21861;top:900;width:457;height:10251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8FP8MAAADaAAAADwAAAGRycy9kb3ducmV2LnhtbESPQUvDQBSE74L/YXmCF2k3tlja2G0R&#10;i60nwdreX7PPJCb7Nuw+0/jvu4LgcZiZb5jlenCt6inE2rOB+3EGirjwtubSwOHjZTQHFQXZYuuZ&#10;DPxQhPXq+mqJufVnfqd+L6VKEI45GqhEulzrWFTkMI59R5y8Tx8cSpKh1DbgOcFdqydZNtMOa04L&#10;FXb0XFHR7L+dAdlt6m2zdafpopEvOU7f+vBwZ8ztzfD0CEpokP/wX/vVGpjB75V0A/Tq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PBT/DAAAA2gAAAA8AAAAAAAAAAAAA&#10;AAAAoQIAAGRycy9kb3ducmV2LnhtbFBLBQYAAAAABAAEAPkAAACRAwAAAAA=&#10;" adj="-103353" strokecolor="black [3200]" strokeweight="1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7" o:spid="_x0000_s1030" type="#_x0000_t202" style="position:absolute;left:17584;width:9285;height:3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14:paraId="650380ED" w14:textId="77777777" w:rsidR="00ED4E0C" w:rsidRPr="00ED4E0C" w:rsidRDefault="00ED4E0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KEY2</w:t>
                        </w:r>
                      </w:p>
                    </w:txbxContent>
                  </v:textbox>
                </v:shape>
                <v:shape id="Connettore 7 10" o:spid="_x0000_s1031" type="#_x0000_t38" style="position:absolute;left:22865;top:4646;width:457;height:10250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4vNqMUAAADbAAAADwAAAGRycy9kb3ducmV2LnhtbESPQUvEMBCF7wv+hzCCl8VN14No3XQR&#10;UfCyyLaCHodmbEqbSUnituuvdw6Ctxnem/e+2e0XP6oTxdQHNrDdFKCI22B77gy8Ny/Xd6BSRrY4&#10;BiYDZ0qwry5WOyxtmPlIpzp3SkI4lWjA5TyVWqfWkce0CROxaF8hesyyxk7biLOE+1HfFMWt9tiz&#10;NDic6MlRO9Tf3sD88eM/z89uXW+bNMfheHg7pHtjri6XxwdQmZb8b/67frWCL/Tyiwyg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4vNqMUAAADbAAAADwAAAAAAAAAA&#10;AAAAAAChAgAAZHJzL2Rvd25yZXYueG1sUEsFBgAAAAAEAAQA+QAAAJMDAAAAAA==&#10;" adj="-103353" strokecolor="black [3200]" strokeweight="1pt">
                  <v:stroke endarrow="block" joinstyle="miter"/>
                </v:shape>
                <v:shape id="Casella di testo 11" o:spid="_x0000_s1032" type="#_x0000_t202" style="position:absolute;left:8440;top:11816;width:29116;height:4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14:paraId="13425EA6" w14:textId="5680258E" w:rsidR="00ED4E0C" w:rsidRPr="00ED4E0C" w:rsidRDefault="00ED4E0C" w:rsidP="00ED4E0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TIMER3 </w:t>
                        </w:r>
                        <w:r w:rsidRPr="00ED4E0C">
                          <w:rPr>
                            <w:i/>
                            <w:iCs/>
                            <w:lang w:val="en-US"/>
                          </w:rPr>
                          <w:t>o</w:t>
                        </w:r>
                        <w:r>
                          <w:rPr>
                            <w:i/>
                            <w:iCs/>
                            <w:lang w:val="en-US"/>
                          </w:rPr>
                          <w:t>r</w:t>
                        </w:r>
                        <w:r>
                          <w:rPr>
                            <w:lang w:val="en-US"/>
                          </w:rPr>
                          <w:t xml:space="preserve"> 127 variazioni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13" o:spid="_x0000_s1033" type="#_x0000_t32" style="position:absolute;left:562;top:1899;width:4432;height:39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/fn8IAAADbAAAADwAAAGRycy9kb3ducmV2LnhtbERPS2sCMRC+F/ofwhR6KZqtUrdsjVIK&#10;Qj1JfaDHYTNuFjeTbRLX9d+bQsHbfHzPmc5724iOfKgdK3gdZiCIS6drrhRsN4vBO4gQkTU2jknB&#10;lQLMZ48PUyy0u/APdetYiRTCoUAFJsa2kDKUhiyGoWuJE3d03mJM0FdSe7ykcNvIUZZNpMWaU4PB&#10;lr4Mlaf12SqQ+dKdu9/4lu9W28PkxXi7X+ZKPT/1nx8gIvXxLv53f+s0fwx/v6QD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2/fn8IAAADbAAAADwAAAAAAAAAAAAAA&#10;AAChAgAAZHJzL2Rvd25yZXYueG1sUEsFBgAAAAAEAAQA+QAAAJADAAAAAA==&#10;" strokecolor="black [3200]" strokeweight="1pt">
                  <v:stroke endarrow="block" joinstyle="miter"/>
                </v:shape>
                <v:shape id="Casella di testo 14" o:spid="_x0000_s1034" type="#_x0000_t202" style="position:absolute;top:140;width:9284;height:39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14:paraId="4EBA2195" w14:textId="77777777" w:rsidR="00700F98" w:rsidRPr="00ED4E0C" w:rsidRDefault="00700F98" w:rsidP="00700F9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2555F">
        <w:tab/>
        <w:t xml:space="preserve">Il </w:t>
      </w:r>
      <w:r w:rsidR="000F5057">
        <w:t xml:space="preserve">duty-cycle </w:t>
      </w:r>
      <w:r w:rsidR="00634E6B">
        <w:t xml:space="preserve">restituito </w:t>
      </w:r>
      <w:r w:rsidR="00AA18DE">
        <w:t>avrà valore tra 0 (sempre a ‘0’) e 100 (sempre a ‘1’)</w:t>
      </w:r>
      <w:r w:rsidR="00D2555F">
        <w:t xml:space="preserve">. </w:t>
      </w:r>
    </w:p>
    <w:sectPr w:rsidR="00930DD4" w:rsidRPr="00435098" w:rsidSect="00746E8A">
      <w:type w:val="continuous"/>
      <w:pgSz w:w="11906" w:h="16838" w:code="9"/>
      <w:pgMar w:top="709" w:right="566" w:bottom="851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576E6" w14:textId="77777777" w:rsidR="000F55AE" w:rsidRDefault="000F55AE">
      <w:r>
        <w:separator/>
      </w:r>
    </w:p>
  </w:endnote>
  <w:endnote w:type="continuationSeparator" w:id="0">
    <w:p w14:paraId="407F5F88" w14:textId="77777777" w:rsidR="000F55AE" w:rsidRDefault="000F5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304C8" w14:textId="77777777" w:rsidR="000F55AE" w:rsidRDefault="000F55AE">
      <w:r>
        <w:separator/>
      </w:r>
    </w:p>
  </w:footnote>
  <w:footnote w:type="continuationSeparator" w:id="0">
    <w:p w14:paraId="6F717036" w14:textId="77777777" w:rsidR="000F55AE" w:rsidRDefault="000F5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o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itolo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itolo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</w:lvl>
    <w:lvl w:ilvl="4">
      <w:start w:val="1"/>
      <w:numFmt w:val="decimal"/>
      <w:pStyle w:val="Titolo5"/>
      <w:lvlText w:val=".%5"/>
      <w:legacy w:legacy="1" w:legacySpace="144" w:legacyIndent="0"/>
      <w:lvlJc w:val="left"/>
    </w:lvl>
    <w:lvl w:ilvl="5">
      <w:start w:val="1"/>
      <w:numFmt w:val="decimal"/>
      <w:pStyle w:val="Titolo6"/>
      <w:lvlText w:val=".%5.%6"/>
      <w:legacy w:legacy="1" w:legacySpace="144" w:legacyIndent="0"/>
      <w:lvlJc w:val="left"/>
    </w:lvl>
    <w:lvl w:ilvl="6">
      <w:start w:val="1"/>
      <w:numFmt w:val="decimal"/>
      <w:pStyle w:val="Titolo7"/>
      <w:lvlText w:val=".%5.%6.%7"/>
      <w:legacy w:legacy="1" w:legacySpace="144" w:legacyIndent="0"/>
      <w:lvlJc w:val="left"/>
    </w:lvl>
    <w:lvl w:ilvl="7">
      <w:start w:val="1"/>
      <w:numFmt w:val="decimal"/>
      <w:pStyle w:val="Titolo8"/>
      <w:lvlText w:val=".%5.%6.%7.%8"/>
      <w:legacy w:legacy="1" w:legacySpace="144" w:legacyIndent="0"/>
      <w:lvlJc w:val="left"/>
    </w:lvl>
    <w:lvl w:ilvl="8">
      <w:start w:val="1"/>
      <w:numFmt w:val="decimal"/>
      <w:pStyle w:val="Titolo9"/>
      <w:lvlText w:val="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5360BC"/>
    <w:multiLevelType w:val="hybridMultilevel"/>
    <w:tmpl w:val="D1204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31A59"/>
    <w:multiLevelType w:val="hybridMultilevel"/>
    <w:tmpl w:val="FFA88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06500"/>
    <w:multiLevelType w:val="singleLevel"/>
    <w:tmpl w:val="3CD2C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E13944"/>
    <w:multiLevelType w:val="singleLevel"/>
    <w:tmpl w:val="43D84AF4"/>
    <w:lvl w:ilvl="0">
      <w:start w:val="1"/>
      <w:numFmt w:val="bullet"/>
      <w:pStyle w:val="Itemiz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6A5500"/>
    <w:multiLevelType w:val="hybridMultilevel"/>
    <w:tmpl w:val="4B94E20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4F01DE"/>
    <w:multiLevelType w:val="hybridMultilevel"/>
    <w:tmpl w:val="A29E3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D5E72"/>
    <w:multiLevelType w:val="hybridMultilevel"/>
    <w:tmpl w:val="73B8BC00"/>
    <w:lvl w:ilvl="0" w:tplc="F6FA582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D392D21"/>
    <w:multiLevelType w:val="hybridMultilevel"/>
    <w:tmpl w:val="1A069D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654D6"/>
    <w:multiLevelType w:val="hybridMultilevel"/>
    <w:tmpl w:val="D450A9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5730B"/>
    <w:multiLevelType w:val="hybridMultilevel"/>
    <w:tmpl w:val="103AD4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7476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B00E5"/>
    <w:multiLevelType w:val="hybridMultilevel"/>
    <w:tmpl w:val="43C8C288"/>
    <w:lvl w:ilvl="0" w:tplc="0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9D84F6D"/>
    <w:multiLevelType w:val="hybridMultilevel"/>
    <w:tmpl w:val="43A811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275C4"/>
    <w:multiLevelType w:val="hybridMultilevel"/>
    <w:tmpl w:val="5630014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E693B9C"/>
    <w:multiLevelType w:val="hybridMultilevel"/>
    <w:tmpl w:val="9920FD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E4690"/>
    <w:multiLevelType w:val="singleLevel"/>
    <w:tmpl w:val="43D84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C164E48"/>
    <w:multiLevelType w:val="hybridMultilevel"/>
    <w:tmpl w:val="BD947DA4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4">
    <w:abstractNumId w:val="16"/>
  </w:num>
  <w:num w:numId="5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Helvetica" w:hAnsi="Helvetica" w:hint="default"/>
        </w:rPr>
      </w:lvl>
    </w:lvlOverride>
  </w:num>
  <w:num w:numId="6">
    <w:abstractNumId w:val="4"/>
  </w:num>
  <w:num w:numId="7">
    <w:abstractNumId w:val="5"/>
  </w:num>
  <w:num w:numId="8">
    <w:abstractNumId w:val="3"/>
  </w:num>
  <w:num w:numId="9">
    <w:abstractNumId w:val="12"/>
  </w:num>
  <w:num w:numId="10">
    <w:abstractNumId w:val="8"/>
  </w:num>
  <w:num w:numId="11">
    <w:abstractNumId w:val="6"/>
  </w:num>
  <w:num w:numId="12">
    <w:abstractNumId w:val="7"/>
  </w:num>
  <w:num w:numId="13">
    <w:abstractNumId w:val="14"/>
  </w:num>
  <w:num w:numId="14">
    <w:abstractNumId w:val="13"/>
  </w:num>
  <w:num w:numId="15">
    <w:abstractNumId w:val="2"/>
  </w:num>
  <w:num w:numId="16">
    <w:abstractNumId w:val="11"/>
  </w:num>
  <w:num w:numId="17">
    <w:abstractNumId w:val="17"/>
  </w:num>
  <w:num w:numId="18">
    <w:abstractNumId w:val="15"/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CF5"/>
    <w:rsid w:val="0000020C"/>
    <w:rsid w:val="00002990"/>
    <w:rsid w:val="000424A0"/>
    <w:rsid w:val="00057164"/>
    <w:rsid w:val="00057192"/>
    <w:rsid w:val="00062098"/>
    <w:rsid w:val="00081765"/>
    <w:rsid w:val="00096C0E"/>
    <w:rsid w:val="000E02D8"/>
    <w:rsid w:val="000F5057"/>
    <w:rsid w:val="000F55AE"/>
    <w:rsid w:val="0010573C"/>
    <w:rsid w:val="001140AC"/>
    <w:rsid w:val="00136DB2"/>
    <w:rsid w:val="00142F41"/>
    <w:rsid w:val="00152088"/>
    <w:rsid w:val="001A7F67"/>
    <w:rsid w:val="001B39D8"/>
    <w:rsid w:val="001C4F96"/>
    <w:rsid w:val="001D0A25"/>
    <w:rsid w:val="001D13AC"/>
    <w:rsid w:val="002137E7"/>
    <w:rsid w:val="00223B86"/>
    <w:rsid w:val="002263B2"/>
    <w:rsid w:val="002B0685"/>
    <w:rsid w:val="002D4A3A"/>
    <w:rsid w:val="002E4819"/>
    <w:rsid w:val="002F5893"/>
    <w:rsid w:val="00315FDD"/>
    <w:rsid w:val="00320E35"/>
    <w:rsid w:val="00325EF4"/>
    <w:rsid w:val="00353CB7"/>
    <w:rsid w:val="0036766B"/>
    <w:rsid w:val="003B2C3B"/>
    <w:rsid w:val="003C5E9F"/>
    <w:rsid w:val="003D2A42"/>
    <w:rsid w:val="003F5DD2"/>
    <w:rsid w:val="00400B86"/>
    <w:rsid w:val="00401CF5"/>
    <w:rsid w:val="00403894"/>
    <w:rsid w:val="00403E5D"/>
    <w:rsid w:val="004166BB"/>
    <w:rsid w:val="00435098"/>
    <w:rsid w:val="004425B2"/>
    <w:rsid w:val="00472696"/>
    <w:rsid w:val="00475C4E"/>
    <w:rsid w:val="00483FAE"/>
    <w:rsid w:val="00496D87"/>
    <w:rsid w:val="004A0742"/>
    <w:rsid w:val="004A23CF"/>
    <w:rsid w:val="004A36B8"/>
    <w:rsid w:val="004E119F"/>
    <w:rsid w:val="004E21C7"/>
    <w:rsid w:val="004F03ED"/>
    <w:rsid w:val="004F26FE"/>
    <w:rsid w:val="00522679"/>
    <w:rsid w:val="005240B4"/>
    <w:rsid w:val="005313EB"/>
    <w:rsid w:val="00535B9D"/>
    <w:rsid w:val="005378EA"/>
    <w:rsid w:val="0054712B"/>
    <w:rsid w:val="00587B26"/>
    <w:rsid w:val="00590EA0"/>
    <w:rsid w:val="005A1C5E"/>
    <w:rsid w:val="005A60C0"/>
    <w:rsid w:val="005C3D6B"/>
    <w:rsid w:val="005D2747"/>
    <w:rsid w:val="005D6220"/>
    <w:rsid w:val="005E4973"/>
    <w:rsid w:val="00605F54"/>
    <w:rsid w:val="00607C0E"/>
    <w:rsid w:val="0061446C"/>
    <w:rsid w:val="00615775"/>
    <w:rsid w:val="00634E6B"/>
    <w:rsid w:val="00650517"/>
    <w:rsid w:val="00666645"/>
    <w:rsid w:val="00680D21"/>
    <w:rsid w:val="00693DA2"/>
    <w:rsid w:val="006A50FE"/>
    <w:rsid w:val="006B26E4"/>
    <w:rsid w:val="006B64CD"/>
    <w:rsid w:val="006B7F4A"/>
    <w:rsid w:val="006C3EF8"/>
    <w:rsid w:val="006C5122"/>
    <w:rsid w:val="006C630E"/>
    <w:rsid w:val="006C743E"/>
    <w:rsid w:val="006D46F9"/>
    <w:rsid w:val="006E1FF0"/>
    <w:rsid w:val="00700F98"/>
    <w:rsid w:val="00737AB3"/>
    <w:rsid w:val="007446D0"/>
    <w:rsid w:val="00744E83"/>
    <w:rsid w:val="00746E8A"/>
    <w:rsid w:val="0075453A"/>
    <w:rsid w:val="00754F7C"/>
    <w:rsid w:val="007617A9"/>
    <w:rsid w:val="007635D9"/>
    <w:rsid w:val="00781968"/>
    <w:rsid w:val="007A3A0E"/>
    <w:rsid w:val="007A3DBC"/>
    <w:rsid w:val="007B0C18"/>
    <w:rsid w:val="007C4361"/>
    <w:rsid w:val="007C6730"/>
    <w:rsid w:val="007E3691"/>
    <w:rsid w:val="007F3ABB"/>
    <w:rsid w:val="008004F4"/>
    <w:rsid w:val="00815672"/>
    <w:rsid w:val="008419DF"/>
    <w:rsid w:val="00855BEB"/>
    <w:rsid w:val="0085621C"/>
    <w:rsid w:val="008635FE"/>
    <w:rsid w:val="00870FA2"/>
    <w:rsid w:val="008773FA"/>
    <w:rsid w:val="008862DC"/>
    <w:rsid w:val="00894FBE"/>
    <w:rsid w:val="008B01BD"/>
    <w:rsid w:val="008B029F"/>
    <w:rsid w:val="008B313E"/>
    <w:rsid w:val="008B3A76"/>
    <w:rsid w:val="008B7B63"/>
    <w:rsid w:val="008C3ECA"/>
    <w:rsid w:val="008C5D68"/>
    <w:rsid w:val="008D2C84"/>
    <w:rsid w:val="008E6DBF"/>
    <w:rsid w:val="008F48AC"/>
    <w:rsid w:val="00911104"/>
    <w:rsid w:val="00913A66"/>
    <w:rsid w:val="009263EC"/>
    <w:rsid w:val="00930DD4"/>
    <w:rsid w:val="00931548"/>
    <w:rsid w:val="0093440C"/>
    <w:rsid w:val="00945620"/>
    <w:rsid w:val="0096111D"/>
    <w:rsid w:val="009839FF"/>
    <w:rsid w:val="0098491E"/>
    <w:rsid w:val="0099597E"/>
    <w:rsid w:val="009A20B3"/>
    <w:rsid w:val="009D1443"/>
    <w:rsid w:val="009D6353"/>
    <w:rsid w:val="009F073F"/>
    <w:rsid w:val="009F57E5"/>
    <w:rsid w:val="00A2417B"/>
    <w:rsid w:val="00A314E5"/>
    <w:rsid w:val="00A62F2D"/>
    <w:rsid w:val="00A65ECE"/>
    <w:rsid w:val="00A74759"/>
    <w:rsid w:val="00A839F8"/>
    <w:rsid w:val="00AA18DE"/>
    <w:rsid w:val="00AA2831"/>
    <w:rsid w:val="00AB6728"/>
    <w:rsid w:val="00AF1ED2"/>
    <w:rsid w:val="00AF2EA5"/>
    <w:rsid w:val="00AF34E7"/>
    <w:rsid w:val="00B02C96"/>
    <w:rsid w:val="00B10AAF"/>
    <w:rsid w:val="00B21068"/>
    <w:rsid w:val="00B22438"/>
    <w:rsid w:val="00B3209A"/>
    <w:rsid w:val="00B53F7C"/>
    <w:rsid w:val="00B57378"/>
    <w:rsid w:val="00B91960"/>
    <w:rsid w:val="00BA40FE"/>
    <w:rsid w:val="00BC2B25"/>
    <w:rsid w:val="00BD6AEF"/>
    <w:rsid w:val="00BE7BA8"/>
    <w:rsid w:val="00BF6A35"/>
    <w:rsid w:val="00C01F02"/>
    <w:rsid w:val="00C0282E"/>
    <w:rsid w:val="00C03D12"/>
    <w:rsid w:val="00C14778"/>
    <w:rsid w:val="00C16733"/>
    <w:rsid w:val="00C2428D"/>
    <w:rsid w:val="00C5319A"/>
    <w:rsid w:val="00C72D8B"/>
    <w:rsid w:val="00C85C3C"/>
    <w:rsid w:val="00C910C8"/>
    <w:rsid w:val="00C93076"/>
    <w:rsid w:val="00CB6FA2"/>
    <w:rsid w:val="00D03977"/>
    <w:rsid w:val="00D2555F"/>
    <w:rsid w:val="00D47498"/>
    <w:rsid w:val="00D65750"/>
    <w:rsid w:val="00D65CF9"/>
    <w:rsid w:val="00DB74DC"/>
    <w:rsid w:val="00DC6C08"/>
    <w:rsid w:val="00DE20A3"/>
    <w:rsid w:val="00E06EEF"/>
    <w:rsid w:val="00E41DEC"/>
    <w:rsid w:val="00E73536"/>
    <w:rsid w:val="00E843F8"/>
    <w:rsid w:val="00EA2E77"/>
    <w:rsid w:val="00ED4E0C"/>
    <w:rsid w:val="00EF7069"/>
    <w:rsid w:val="00F05A7D"/>
    <w:rsid w:val="00F13904"/>
    <w:rsid w:val="00F5359E"/>
    <w:rsid w:val="00F8125D"/>
    <w:rsid w:val="00FA5DD1"/>
    <w:rsid w:val="00FA68EC"/>
    <w:rsid w:val="00FD312F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4554E5"/>
  <w15:chartTrackingRefBased/>
  <w15:docId w15:val="{CC7F1BF3-A4AB-4557-A1C1-7F6A52FC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before="120"/>
      <w:ind w:firstLine="284"/>
      <w:jc w:val="both"/>
    </w:pPr>
    <w:rPr>
      <w:sz w:val="24"/>
    </w:rPr>
  </w:style>
  <w:style w:type="paragraph" w:styleId="Titolo1">
    <w:name w:val="heading 1"/>
    <w:basedOn w:val="Normale"/>
    <w:next w:val="Normale"/>
    <w:qFormat/>
    <w:pPr>
      <w:keepNext/>
      <w:keepLines/>
      <w:numPr>
        <w:numId w:val="1"/>
      </w:numPr>
      <w:spacing w:before="480" w:after="240"/>
      <w:jc w:val="left"/>
      <w:outlineLvl w:val="0"/>
    </w:pPr>
    <w:rPr>
      <w:b/>
      <w:sz w:val="32"/>
    </w:rPr>
  </w:style>
  <w:style w:type="paragraph" w:styleId="Titolo2">
    <w:name w:val="heading 2"/>
    <w:basedOn w:val="Titolo1"/>
    <w:next w:val="Normale"/>
    <w:qFormat/>
    <w:pPr>
      <w:numPr>
        <w:ilvl w:val="1"/>
      </w:numPr>
      <w:outlineLvl w:val="1"/>
    </w:pPr>
    <w:rPr>
      <w:sz w:val="28"/>
    </w:rPr>
  </w:style>
  <w:style w:type="paragraph" w:styleId="Titolo3">
    <w:name w:val="heading 3"/>
    <w:basedOn w:val="Titolo2"/>
    <w:next w:val="Normale"/>
    <w:qFormat/>
    <w:pPr>
      <w:numPr>
        <w:ilvl w:val="2"/>
      </w:numPr>
      <w:spacing w:before="240" w:after="120"/>
      <w:outlineLvl w:val="2"/>
    </w:pPr>
    <w:rPr>
      <w:sz w:val="24"/>
    </w:rPr>
  </w:style>
  <w:style w:type="paragraph" w:styleId="Titolo4">
    <w:name w:val="heading 4"/>
    <w:basedOn w:val="Titolo3"/>
    <w:next w:val="Normale"/>
    <w:qFormat/>
    <w:pPr>
      <w:numPr>
        <w:ilvl w:val="3"/>
      </w:numPr>
      <w:spacing w:before="120"/>
      <w:outlineLvl w:val="3"/>
    </w:pPr>
    <w:rPr>
      <w:b w:val="0"/>
      <w:i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lgorithm">
    <w:name w:val="Algorithm"/>
    <w:basedOn w:val="Normal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line="240" w:lineRule="atLeast"/>
      <w:ind w:left="851" w:right="851" w:firstLine="0"/>
      <w:jc w:val="left"/>
    </w:pPr>
  </w:style>
  <w:style w:type="paragraph" w:customStyle="1" w:styleId="Bibliography1">
    <w:name w:val="Bibliography1"/>
    <w:basedOn w:val="Normale"/>
    <w:pPr>
      <w:ind w:left="1276" w:hanging="1276"/>
    </w:pPr>
  </w:style>
  <w:style w:type="paragraph" w:styleId="Didascalia">
    <w:name w:val="caption"/>
    <w:basedOn w:val="Figure"/>
    <w:next w:val="Normale"/>
    <w:qFormat/>
    <w:pPr>
      <w:keepNext w:val="0"/>
      <w:pBdr>
        <w:top w:val="none" w:sz="0" w:space="0" w:color="auto"/>
        <w:bottom w:val="single" w:sz="6" w:space="1" w:color="auto"/>
      </w:pBdr>
      <w:spacing w:before="120" w:after="360"/>
    </w:pPr>
  </w:style>
  <w:style w:type="character" w:customStyle="1" w:styleId="Calligraphic">
    <w:name w:val="Calligraphic"/>
    <w:rPr>
      <w:rFonts w:ascii="Monotype Corsiva" w:hAnsi="Monotype Corsiva"/>
    </w:rPr>
  </w:style>
  <w:style w:type="paragraph" w:customStyle="1" w:styleId="Citation">
    <w:name w:val="Citation"/>
    <w:basedOn w:val="Normale"/>
    <w:next w:val="Normale"/>
    <w:pPr>
      <w:spacing w:after="120"/>
      <w:ind w:left="227" w:right="227" w:firstLine="0"/>
    </w:pPr>
  </w:style>
  <w:style w:type="paragraph" w:customStyle="1" w:styleId="Empty">
    <w:name w:val="Empty"/>
    <w:basedOn w:val="Normale"/>
    <w:pPr>
      <w:ind w:firstLine="0"/>
      <w:jc w:val="left"/>
    </w:pPr>
  </w:style>
  <w:style w:type="paragraph" w:customStyle="1" w:styleId="Equation">
    <w:name w:val="Equation"/>
    <w:basedOn w:val="Normale"/>
    <w:next w:val="Normale"/>
    <w:pPr>
      <w:tabs>
        <w:tab w:val="center" w:pos="4820"/>
        <w:tab w:val="right" w:pos="9639"/>
      </w:tabs>
      <w:ind w:firstLine="0"/>
      <w:jc w:val="left"/>
    </w:pPr>
  </w:style>
  <w:style w:type="paragraph" w:customStyle="1" w:styleId="Figure">
    <w:name w:val="Figure"/>
    <w:basedOn w:val="Empty"/>
    <w:next w:val="Didascalia"/>
    <w:pPr>
      <w:keepNext/>
      <w:pBdr>
        <w:top w:val="single" w:sz="6" w:space="1" w:color="auto"/>
        <w:left w:val="single" w:sz="6" w:space="1" w:color="auto"/>
        <w:right w:val="single" w:sz="6" w:space="1" w:color="auto"/>
      </w:pBdr>
      <w:spacing w:before="360"/>
      <w:jc w:val="center"/>
    </w:pPr>
  </w:style>
  <w:style w:type="paragraph" w:styleId="Pidipagina">
    <w:name w:val="footer"/>
    <w:basedOn w:val="Empty"/>
    <w:pPr>
      <w:tabs>
        <w:tab w:val="right" w:pos="9000"/>
      </w:tabs>
    </w:pPr>
  </w:style>
  <w:style w:type="character" w:styleId="Rimandonotaapidipagina">
    <w:name w:val="footnote reference"/>
    <w:semiHidden/>
    <w:rPr>
      <w:noProof/>
      <w:vertAlign w:val="superscript"/>
    </w:rPr>
  </w:style>
  <w:style w:type="paragraph" w:styleId="Testonotaapidipagina">
    <w:name w:val="footnote text"/>
    <w:basedOn w:val="Normale"/>
    <w:semiHidden/>
    <w:pPr>
      <w:spacing w:after="120"/>
      <w:ind w:firstLine="0"/>
    </w:pPr>
    <w:rPr>
      <w:sz w:val="22"/>
    </w:rPr>
  </w:style>
  <w:style w:type="paragraph" w:styleId="Intestazione">
    <w:name w:val="header"/>
    <w:basedOn w:val="Pidipagina"/>
  </w:style>
  <w:style w:type="paragraph" w:customStyle="1" w:styleId="NoIndent">
    <w:name w:val="NoIndent"/>
    <w:basedOn w:val="Normale"/>
    <w:pPr>
      <w:ind w:firstLine="0"/>
    </w:pPr>
  </w:style>
  <w:style w:type="paragraph" w:customStyle="1" w:styleId="TeleType">
    <w:name w:val="TeleType"/>
    <w:basedOn w:val="Normale"/>
    <w:pPr>
      <w:shd w:val="pct10" w:color="auto" w:fill="auto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/>
      <w:ind w:firstLine="0"/>
      <w:jc w:val="left"/>
    </w:pPr>
    <w:rPr>
      <w:rFonts w:ascii="Courier New" w:hAnsi="Courier New"/>
      <w:sz w:val="18"/>
    </w:rPr>
  </w:style>
  <w:style w:type="paragraph" w:customStyle="1" w:styleId="TTSample">
    <w:name w:val="TTSample"/>
    <w:basedOn w:val="TeleTyp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ind w:left="1701" w:right="1701"/>
    </w:pPr>
    <w:rPr>
      <w:sz w:val="24"/>
    </w:rPr>
  </w:style>
  <w:style w:type="paragraph" w:styleId="Sommario1">
    <w:name w:val="toc 1"/>
    <w:basedOn w:val="Normale"/>
    <w:next w:val="Normale"/>
    <w:semiHidden/>
    <w:pPr>
      <w:tabs>
        <w:tab w:val="right" w:leader="dot" w:pos="7938"/>
      </w:tabs>
      <w:spacing w:before="0"/>
      <w:ind w:left="1077" w:right="28" w:firstLine="0"/>
    </w:pPr>
  </w:style>
  <w:style w:type="paragraph" w:styleId="Sommario2">
    <w:name w:val="toc 2"/>
    <w:basedOn w:val="Sommario1"/>
    <w:next w:val="Normale"/>
    <w:semiHidden/>
    <w:pPr>
      <w:tabs>
        <w:tab w:val="left" w:pos="1980"/>
      </w:tabs>
      <w:ind w:left="1440"/>
    </w:pPr>
  </w:style>
  <w:style w:type="paragraph" w:styleId="Sommario3">
    <w:name w:val="toc 3"/>
    <w:basedOn w:val="Sommario2"/>
    <w:semiHidden/>
    <w:pPr>
      <w:tabs>
        <w:tab w:val="clear" w:pos="1980"/>
        <w:tab w:val="left" w:pos="2520"/>
      </w:tabs>
      <w:ind w:left="1800"/>
    </w:pPr>
  </w:style>
  <w:style w:type="paragraph" w:styleId="Indice9">
    <w:name w:val="index 9"/>
    <w:basedOn w:val="Normale"/>
    <w:next w:val="Normale"/>
    <w:semiHidden/>
    <w:pPr>
      <w:tabs>
        <w:tab w:val="right" w:leader="dot" w:pos="8306"/>
      </w:tabs>
      <w:ind w:left="2160" w:hanging="240"/>
    </w:pPr>
  </w:style>
  <w:style w:type="paragraph" w:customStyle="1" w:styleId="Itemize1">
    <w:name w:val="Itemize1"/>
    <w:basedOn w:val="Normale"/>
    <w:pPr>
      <w:numPr>
        <w:numId w:val="7"/>
      </w:numPr>
    </w:pPr>
  </w:style>
  <w:style w:type="paragraph" w:customStyle="1" w:styleId="Itemize2">
    <w:name w:val="Itemize2"/>
    <w:basedOn w:val="Itemize1"/>
    <w:pPr>
      <w:ind w:left="993"/>
    </w:pPr>
  </w:style>
  <w:style w:type="character" w:styleId="Numeropagina">
    <w:name w:val="page number"/>
    <w:basedOn w:val="Carpredefinitoparagrafo"/>
  </w:style>
  <w:style w:type="paragraph" w:customStyle="1" w:styleId="AbstractText">
    <w:name w:val="AbstractText"/>
    <w:basedOn w:val="Normale"/>
    <w:rPr>
      <w:i/>
    </w:rPr>
  </w:style>
  <w:style w:type="paragraph" w:customStyle="1" w:styleId="AbstractTitle">
    <w:name w:val="AbstractTitle"/>
    <w:basedOn w:val="Titolo"/>
    <w:next w:val="AbstractText"/>
    <w:rPr>
      <w:sz w:val="28"/>
    </w:rPr>
  </w:style>
  <w:style w:type="paragraph" w:styleId="Titolo">
    <w:name w:val="Title"/>
    <w:basedOn w:val="Empty"/>
    <w:next w:val="Normale"/>
    <w:qFormat/>
    <w:pPr>
      <w:suppressAutoHyphens/>
      <w:spacing w:after="480"/>
      <w:ind w:left="1134" w:right="1134"/>
      <w:jc w:val="center"/>
    </w:pPr>
    <w:rPr>
      <w:b/>
      <w:sz w:val="36"/>
    </w:rPr>
  </w:style>
  <w:style w:type="paragraph" w:customStyle="1" w:styleId="Address">
    <w:name w:val="Address"/>
    <w:basedOn w:val="Normale"/>
    <w:next w:val="AbstractTitle"/>
    <w:pPr>
      <w:spacing w:line="240" w:lineRule="atLeast"/>
      <w:ind w:firstLine="0"/>
      <w:jc w:val="center"/>
    </w:pPr>
  </w:style>
  <w:style w:type="paragraph" w:customStyle="1" w:styleId="Affiliation">
    <w:name w:val="Affiliation"/>
    <w:basedOn w:val="Normale"/>
    <w:pPr>
      <w:spacing w:before="0"/>
      <w:ind w:firstLine="0"/>
      <w:jc w:val="center"/>
    </w:pPr>
  </w:style>
  <w:style w:type="paragraph" w:customStyle="1" w:styleId="Author">
    <w:name w:val="Author"/>
    <w:basedOn w:val="Normale"/>
    <w:next w:val="Address"/>
    <w:pPr>
      <w:spacing w:before="0" w:after="120" w:line="360" w:lineRule="atLeast"/>
      <w:ind w:firstLine="0"/>
      <w:jc w:val="center"/>
    </w:pPr>
    <w:rPr>
      <w:b/>
    </w:rPr>
  </w:style>
  <w:style w:type="paragraph" w:customStyle="1" w:styleId="Centered">
    <w:name w:val="Centered"/>
    <w:basedOn w:val="Empty"/>
    <w:pPr>
      <w:jc w:val="center"/>
    </w:pPr>
  </w:style>
  <w:style w:type="paragraph" w:customStyle="1" w:styleId="Enumerate1">
    <w:name w:val="Enumerate1"/>
    <w:basedOn w:val="Itemize1"/>
  </w:style>
  <w:style w:type="paragraph" w:styleId="Indice1">
    <w:name w:val="index 1"/>
    <w:basedOn w:val="Normale"/>
    <w:next w:val="Normale"/>
    <w:semiHidden/>
  </w:style>
  <w:style w:type="paragraph" w:customStyle="1" w:styleId="Itemize1cont">
    <w:name w:val="Itemize1cont"/>
    <w:basedOn w:val="Itemize1"/>
    <w:pPr>
      <w:ind w:firstLine="0"/>
    </w:pPr>
  </w:style>
  <w:style w:type="paragraph" w:styleId="Sommario4">
    <w:name w:val="toc 4"/>
    <w:basedOn w:val="Sommario3"/>
    <w:semiHidden/>
    <w:pPr>
      <w:ind w:left="3420" w:hanging="900"/>
    </w:pPr>
  </w:style>
  <w:style w:type="character" w:customStyle="1" w:styleId="TTchar">
    <w:name w:val="TTchar"/>
    <w:rPr>
      <w:rFonts w:ascii="Courier New" w:hAnsi="Courier New"/>
    </w:rPr>
  </w:style>
  <w:style w:type="paragraph" w:customStyle="1" w:styleId="Itemize2cont">
    <w:name w:val="Itemize2cont"/>
    <w:basedOn w:val="Itemize2"/>
    <w:pPr>
      <w:ind w:left="992" w:firstLine="0"/>
    </w:pPr>
  </w:style>
  <w:style w:type="paragraph" w:customStyle="1" w:styleId="Enumerate2">
    <w:name w:val="Enumerate2"/>
    <w:basedOn w:val="Itemize2"/>
  </w:style>
  <w:style w:type="paragraph" w:customStyle="1" w:styleId="Enumerate3">
    <w:name w:val="Enumerate3"/>
    <w:basedOn w:val="Itemize3"/>
  </w:style>
  <w:style w:type="paragraph" w:customStyle="1" w:styleId="Itemize3">
    <w:name w:val="Itemize3"/>
    <w:basedOn w:val="Itemize2"/>
    <w:pPr>
      <w:ind w:left="1276"/>
    </w:pPr>
  </w:style>
  <w:style w:type="paragraph" w:customStyle="1" w:styleId="KeyTitle">
    <w:name w:val="KeyTitle"/>
    <w:basedOn w:val="Normale"/>
    <w:next w:val="Normale"/>
    <w:pPr>
      <w:keepNext/>
      <w:spacing w:before="0" w:after="240" w:line="240" w:lineRule="atLeast"/>
      <w:ind w:firstLine="0"/>
      <w:jc w:val="center"/>
    </w:pPr>
    <w:rPr>
      <w:b/>
      <w:sz w:val="32"/>
    </w:rPr>
  </w:style>
  <w:style w:type="paragraph" w:customStyle="1" w:styleId="KeyBody">
    <w:name w:val="KeyBody"/>
    <w:basedOn w:val="Normale"/>
    <w:next w:val="Normale"/>
    <w:pPr>
      <w:keepNext/>
      <w:suppressAutoHyphens/>
      <w:spacing w:before="0" w:after="480" w:line="240" w:lineRule="atLeast"/>
      <w:ind w:left="1134" w:right="1134" w:firstLine="0"/>
      <w:jc w:val="center"/>
    </w:pPr>
    <w:rPr>
      <w:sz w:val="32"/>
    </w:rPr>
  </w:style>
  <w:style w:type="paragraph" w:customStyle="1" w:styleId="CaptionTable">
    <w:name w:val="CaptionTable"/>
    <w:basedOn w:val="Didascalia"/>
    <w:pPr>
      <w:pBdr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Itemize3cont">
    <w:name w:val="Itemize3cont"/>
    <w:basedOn w:val="Itemize3"/>
    <w:pPr>
      <w:ind w:firstLine="0"/>
    </w:pPr>
  </w:style>
  <w:style w:type="paragraph" w:customStyle="1" w:styleId="Revision1">
    <w:name w:val="Revision1"/>
    <w:basedOn w:val="Normale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pacing w:after="120"/>
      <w:ind w:firstLine="0"/>
      <w:jc w:val="center"/>
    </w:pPr>
    <w:rPr>
      <w:rFonts w:ascii="Arial" w:hAnsi="Arial"/>
    </w:rPr>
  </w:style>
  <w:style w:type="paragraph" w:customStyle="1" w:styleId="DFV-Body">
    <w:name w:val="DFV-Body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after="120"/>
      <w:ind w:left="1440" w:right="1440"/>
    </w:pPr>
    <w:rPr>
      <w:i/>
    </w:rPr>
  </w:style>
  <w:style w:type="paragraph" w:customStyle="1" w:styleId="DVF-Rat">
    <w:name w:val="DVF-Rat"/>
    <w:basedOn w:val="Empty"/>
    <w:next w:val="Normale"/>
    <w:pPr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0" w:after="120"/>
      <w:ind w:left="1440" w:right="1440"/>
      <w:jc w:val="both"/>
    </w:pPr>
  </w:style>
  <w:style w:type="paragraph" w:customStyle="1" w:styleId="DFV-Head">
    <w:name w:val="DFV-Head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240"/>
      <w:ind w:left="1440" w:right="1440"/>
      <w:jc w:val="center"/>
    </w:pPr>
    <w:rPr>
      <w:b/>
    </w:rPr>
  </w:style>
  <w:style w:type="paragraph" w:styleId="Rientrocorpodeltesto">
    <w:name w:val="Body Text Indent"/>
    <w:basedOn w:val="Normale"/>
    <w:rPr>
      <w:rFonts w:ascii="Courier New" w:hAnsi="Courier New"/>
    </w:rPr>
  </w:style>
  <w:style w:type="paragraph" w:styleId="Mappadocumento">
    <w:name w:val="Document Map"/>
    <w:basedOn w:val="Normale"/>
    <w:semiHidden/>
    <w:rsid w:val="009F073F"/>
    <w:pPr>
      <w:shd w:val="clear" w:color="auto" w:fill="000080"/>
    </w:pPr>
    <w:rPr>
      <w:rFonts w:ascii="Tahoma" w:hAnsi="Tahoma" w:cs="Tahoma"/>
      <w:sz w:val="20"/>
    </w:rPr>
  </w:style>
  <w:style w:type="paragraph" w:styleId="Testofumetto">
    <w:name w:val="Balloon Text"/>
    <w:basedOn w:val="Normale"/>
    <w:link w:val="TestofumettoCarattere"/>
    <w:rsid w:val="001140A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rsid w:val="001140AC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CB6FA2"/>
    <w:pPr>
      <w:ind w:left="720"/>
      <w:contextualSpacing/>
    </w:pPr>
  </w:style>
  <w:style w:type="paragraph" w:styleId="Revisione">
    <w:name w:val="Revision"/>
    <w:hidden/>
    <w:uiPriority w:val="99"/>
    <w:semiHidden/>
    <w:rsid w:val="00F5359E"/>
    <w:rPr>
      <w:sz w:val="24"/>
    </w:rPr>
  </w:style>
  <w:style w:type="character" w:styleId="Rimandocommento">
    <w:name w:val="annotation reference"/>
    <w:basedOn w:val="Carpredefinitoparagrafo"/>
    <w:rsid w:val="00F05A7D"/>
    <w:rPr>
      <w:sz w:val="16"/>
      <w:szCs w:val="16"/>
    </w:rPr>
  </w:style>
  <w:style w:type="paragraph" w:styleId="Testocommento">
    <w:name w:val="annotation text"/>
    <w:basedOn w:val="Normale"/>
    <w:link w:val="TestocommentoCarattere"/>
    <w:rsid w:val="00F05A7D"/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rsid w:val="00F05A7D"/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sid w:val="00F05A7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semiHidden/>
    <w:rsid w:val="00F05A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0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LVIO\TEMPLATE\STIL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8E2097-1430-412E-BC5C-5AA27AD61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STILI</Template>
  <TotalTime>296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Calcolatori Elettronici 2 (Nettuno)</vt:lpstr>
      <vt:lpstr>Calcolatori Elettronici 2 (Nettuno)</vt:lpstr>
    </vt:vector>
  </TitlesOfParts>
  <Company>Politecnico di Torino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Calcolatori Elettronici 2 (Nettuno)</dc:title>
  <dc:subject/>
  <dc:creator>Silvia Chiusano</dc:creator>
  <cp:keywords/>
  <cp:lastModifiedBy>Alessandro Cannarella</cp:lastModifiedBy>
  <cp:revision>4</cp:revision>
  <cp:lastPrinted>2020-02-03T09:23:00Z</cp:lastPrinted>
  <dcterms:created xsi:type="dcterms:W3CDTF">2021-02-03T09:46:00Z</dcterms:created>
  <dcterms:modified xsi:type="dcterms:W3CDTF">2021-02-04T13:09:00Z</dcterms:modified>
</cp:coreProperties>
</file>